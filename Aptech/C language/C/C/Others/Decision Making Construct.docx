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508A6" w14:textId="77777777" w:rsidR="001B7DFC" w:rsidRPr="00FB2798" w:rsidRDefault="001B7DFC" w:rsidP="001B7DFC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Verdana"/>
          <w:b/>
          <w:color w:val="000000"/>
          <w:sz w:val="72"/>
          <w:szCs w:val="40"/>
          <w:u w:val="single"/>
        </w:rPr>
      </w:pPr>
      <w:r w:rsidRPr="00FB2798">
        <w:rPr>
          <w:rFonts w:ascii="Book Antiqua" w:hAnsi="Book Antiqua" w:cs="Verdana"/>
          <w:b/>
          <w:color w:val="000000"/>
          <w:sz w:val="72"/>
          <w:szCs w:val="40"/>
          <w:u w:val="single"/>
        </w:rPr>
        <w:t>Decision-making</w:t>
      </w:r>
    </w:p>
    <w:p w14:paraId="0E19D027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</w:p>
    <w:p w14:paraId="0F5327C9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>Decision-making structures require that the programmer specifies one or more</w:t>
      </w:r>
    </w:p>
    <w:p w14:paraId="042A05AB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>conditions to be evaluated or tested by the program, along with a statement or</w:t>
      </w:r>
    </w:p>
    <w:p w14:paraId="5B2814B6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>statements to be executed if the condition is determined to be true, and</w:t>
      </w:r>
    </w:p>
    <w:p w14:paraId="2BAF6EAC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>optionally, other statements to be executed if the condition is determined to be</w:t>
      </w:r>
    </w:p>
    <w:p w14:paraId="04358D30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>false.</w:t>
      </w:r>
    </w:p>
    <w:p w14:paraId="15760F9B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>Shown below is the general form of a typical decision-making structure found in</w:t>
      </w:r>
    </w:p>
    <w:p w14:paraId="6D416461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>most of the programming languages:</w:t>
      </w:r>
    </w:p>
    <w:p w14:paraId="00B4CA7D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</w:p>
    <w:p w14:paraId="32C8CA98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</w:p>
    <w:p w14:paraId="5C10F100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</w:p>
    <w:p w14:paraId="10FA72CB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noProof/>
          <w:color w:val="000000"/>
          <w:sz w:val="40"/>
          <w:szCs w:val="40"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410CA6A3" wp14:editId="1D61990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305425" cy="46291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2932F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C programming language assumes any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non-zero </w:t>
      </w: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and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non-null </w:t>
      </w: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values as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>true</w:t>
      </w:r>
      <w:r w:rsidRPr="00862121">
        <w:rPr>
          <w:rFonts w:ascii="Book Antiqua" w:hAnsi="Book Antiqua" w:cs="Verdana"/>
          <w:color w:val="000000"/>
          <w:sz w:val="40"/>
          <w:szCs w:val="40"/>
        </w:rPr>
        <w:t>,</w:t>
      </w:r>
    </w:p>
    <w:p w14:paraId="2AA5702E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and if it is either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zero </w:t>
      </w: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or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>null</w:t>
      </w: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, then it is assumed as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false </w:t>
      </w:r>
      <w:r w:rsidRPr="00862121">
        <w:rPr>
          <w:rFonts w:ascii="Book Antiqua" w:hAnsi="Book Antiqua" w:cs="Verdana"/>
          <w:color w:val="000000"/>
          <w:sz w:val="40"/>
          <w:szCs w:val="40"/>
        </w:rPr>
        <w:t>value.</w:t>
      </w:r>
    </w:p>
    <w:p w14:paraId="27CD632A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>C programming language provides the following types of decision-making</w:t>
      </w:r>
    </w:p>
    <w:p w14:paraId="0D61FC8E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>statements.</w:t>
      </w:r>
    </w:p>
    <w:p w14:paraId="03229334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,Bold"/>
          <w:b/>
          <w:bCs/>
          <w:color w:val="000000"/>
          <w:sz w:val="40"/>
          <w:szCs w:val="40"/>
        </w:rPr>
      </w:pP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>Statement Description</w:t>
      </w:r>
    </w:p>
    <w:p w14:paraId="6075ED88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if statement </w:t>
      </w:r>
      <w:proofErr w:type="gramStart"/>
      <w:r w:rsidRPr="00862121">
        <w:rPr>
          <w:rFonts w:ascii="Book Antiqua" w:hAnsi="Book Antiqua" w:cs="Verdana"/>
          <w:color w:val="000000"/>
          <w:sz w:val="40"/>
          <w:szCs w:val="40"/>
        </w:rPr>
        <w:t>An</w:t>
      </w:r>
      <w:proofErr w:type="gramEnd"/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if statement </w:t>
      </w: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consists of a </w:t>
      </w:r>
      <w:proofErr w:type="spellStart"/>
      <w:r w:rsidRPr="00862121">
        <w:rPr>
          <w:rFonts w:ascii="Book Antiqua" w:hAnsi="Book Antiqua" w:cs="Verdana"/>
          <w:color w:val="000000"/>
          <w:sz w:val="40"/>
          <w:szCs w:val="40"/>
        </w:rPr>
        <w:t>boolean</w:t>
      </w:r>
      <w:proofErr w:type="spellEnd"/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 expression</w:t>
      </w:r>
    </w:p>
    <w:p w14:paraId="27266ABA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>followed by one or more statements.</w:t>
      </w:r>
    </w:p>
    <w:p w14:paraId="07D936C4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lastRenderedPageBreak/>
        <w:t xml:space="preserve">if...else statement </w:t>
      </w:r>
      <w:proofErr w:type="gramStart"/>
      <w:r w:rsidRPr="00862121">
        <w:rPr>
          <w:rFonts w:ascii="Book Antiqua" w:hAnsi="Book Antiqua" w:cs="Verdana"/>
          <w:color w:val="000000"/>
          <w:sz w:val="40"/>
          <w:szCs w:val="40"/>
        </w:rPr>
        <w:t>An</w:t>
      </w:r>
      <w:proofErr w:type="gramEnd"/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if statement </w:t>
      </w:r>
      <w:r w:rsidRPr="00862121">
        <w:rPr>
          <w:rFonts w:ascii="Book Antiqua" w:hAnsi="Book Antiqua" w:cs="Verdana"/>
          <w:color w:val="000000"/>
          <w:sz w:val="40"/>
          <w:szCs w:val="40"/>
        </w:rPr>
        <w:t>can be followed by an</w:t>
      </w:r>
    </w:p>
    <w:p w14:paraId="3316C4D6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optional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>else statement</w:t>
      </w:r>
      <w:r w:rsidRPr="00862121">
        <w:rPr>
          <w:rFonts w:ascii="Book Antiqua" w:hAnsi="Book Antiqua" w:cs="Verdana"/>
          <w:color w:val="000000"/>
          <w:sz w:val="40"/>
          <w:szCs w:val="40"/>
        </w:rPr>
        <w:t>, which executes when</w:t>
      </w:r>
    </w:p>
    <w:p w14:paraId="0B8A1219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 Light"/>
          <w:color w:val="FFFFFF"/>
          <w:sz w:val="40"/>
          <w:szCs w:val="40"/>
        </w:rPr>
      </w:pPr>
      <w:r w:rsidRPr="00862121">
        <w:rPr>
          <w:rFonts w:ascii="Book Antiqua" w:hAnsi="Book Antiqua" w:cs="Calibri Light"/>
          <w:color w:val="FFFFFF"/>
          <w:sz w:val="40"/>
          <w:szCs w:val="40"/>
        </w:rPr>
        <w:t>10. DECISION MAKING</w:t>
      </w:r>
    </w:p>
    <w:p w14:paraId="4AE50014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,Bold"/>
          <w:b/>
          <w:bCs/>
          <w:color w:val="000000"/>
          <w:sz w:val="40"/>
          <w:szCs w:val="40"/>
        </w:rPr>
      </w:pP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>C Programming</w:t>
      </w:r>
    </w:p>
    <w:p w14:paraId="4E40E58B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,Bold"/>
          <w:b/>
          <w:bCs/>
          <w:color w:val="000000"/>
          <w:sz w:val="40"/>
          <w:szCs w:val="40"/>
        </w:rPr>
      </w:pP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>46</w:t>
      </w:r>
    </w:p>
    <w:p w14:paraId="2AB2DD04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>the Boolean expression is false.</w:t>
      </w:r>
    </w:p>
    <w:p w14:paraId="2AD59BED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nested if statements You can use one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if </w:t>
      </w: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or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else if </w:t>
      </w:r>
      <w:r w:rsidRPr="00862121">
        <w:rPr>
          <w:rFonts w:ascii="Book Antiqua" w:hAnsi="Book Antiqua" w:cs="Verdana"/>
          <w:color w:val="000000"/>
          <w:sz w:val="40"/>
          <w:szCs w:val="40"/>
        </w:rPr>
        <w:t>statement inside</w:t>
      </w:r>
    </w:p>
    <w:p w14:paraId="5FCB92C9" w14:textId="127FF431" w:rsidR="001B7DFC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another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if </w:t>
      </w: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or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else if </w:t>
      </w:r>
      <w:r w:rsidRPr="00862121">
        <w:rPr>
          <w:rFonts w:ascii="Book Antiqua" w:hAnsi="Book Antiqua" w:cs="Verdana"/>
          <w:color w:val="000000"/>
          <w:sz w:val="40"/>
          <w:szCs w:val="40"/>
        </w:rPr>
        <w:t>statement(s).</w:t>
      </w:r>
    </w:p>
    <w:p w14:paraId="51C7AD67" w14:textId="27A9BE30" w:rsidR="00EE3BE2" w:rsidRDefault="00EE3BE2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>
        <w:rPr>
          <w:rFonts w:ascii="Book Antiqua" w:hAnsi="Book Antiqua" w:cs="Verdana"/>
          <w:color w:val="000000"/>
          <w:sz w:val="40"/>
          <w:szCs w:val="40"/>
        </w:rPr>
        <w:t>======================</w:t>
      </w:r>
    </w:p>
    <w:p w14:paraId="07948357" w14:textId="77777777" w:rsidR="00D67242" w:rsidRPr="00862121" w:rsidRDefault="00D67242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</w:p>
    <w:p w14:paraId="1FCB11FF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switch statement A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switch </w:t>
      </w:r>
      <w:r w:rsidRPr="00862121">
        <w:rPr>
          <w:rFonts w:ascii="Book Antiqua" w:hAnsi="Book Antiqua" w:cs="Verdana"/>
          <w:color w:val="000000"/>
          <w:sz w:val="40"/>
          <w:szCs w:val="40"/>
        </w:rPr>
        <w:t>statement allows a variable to be tested</w:t>
      </w:r>
    </w:p>
    <w:p w14:paraId="4C7E2978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>for equality against a list of values.</w:t>
      </w:r>
    </w:p>
    <w:p w14:paraId="1F09C586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nested switch statements You can use one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switch </w:t>
      </w:r>
      <w:r w:rsidRPr="00862121">
        <w:rPr>
          <w:rFonts w:ascii="Book Antiqua" w:hAnsi="Book Antiqua" w:cs="Verdana"/>
          <w:color w:val="000000"/>
          <w:sz w:val="40"/>
          <w:szCs w:val="40"/>
        </w:rPr>
        <w:t>statement inside another</w:t>
      </w:r>
    </w:p>
    <w:p w14:paraId="54EB72DB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switch </w:t>
      </w:r>
      <w:r w:rsidRPr="00862121">
        <w:rPr>
          <w:rFonts w:ascii="Book Antiqua" w:hAnsi="Book Antiqua" w:cs="Verdana"/>
          <w:color w:val="000000"/>
          <w:sz w:val="40"/>
          <w:szCs w:val="40"/>
        </w:rPr>
        <w:t>statement(s).</w:t>
      </w:r>
    </w:p>
    <w:p w14:paraId="67A218D8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color w:val="000000"/>
          <w:sz w:val="40"/>
          <w:szCs w:val="40"/>
        </w:rPr>
      </w:pPr>
      <w:r w:rsidRPr="00862121">
        <w:rPr>
          <w:rFonts w:ascii="Book Antiqua" w:hAnsi="Book Antiqua" w:cs="Arial"/>
          <w:b/>
          <w:bCs/>
          <w:color w:val="000000"/>
          <w:sz w:val="40"/>
          <w:szCs w:val="40"/>
        </w:rPr>
        <w:t>if Statement</w:t>
      </w:r>
    </w:p>
    <w:p w14:paraId="509FF5C7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An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if </w:t>
      </w:r>
      <w:r w:rsidRPr="00862121">
        <w:rPr>
          <w:rFonts w:ascii="Book Antiqua" w:hAnsi="Book Antiqua" w:cs="Verdana"/>
          <w:color w:val="000000"/>
          <w:sz w:val="40"/>
          <w:szCs w:val="40"/>
        </w:rPr>
        <w:t>statement consists of a Boolean expression followed by one or more</w:t>
      </w:r>
    </w:p>
    <w:p w14:paraId="23A4AEEF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>statements.</w:t>
      </w:r>
    </w:p>
    <w:p w14:paraId="7FD7BFEA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color w:val="000000"/>
          <w:sz w:val="40"/>
          <w:szCs w:val="40"/>
        </w:rPr>
      </w:pPr>
      <w:r w:rsidRPr="00862121">
        <w:rPr>
          <w:rFonts w:ascii="Book Antiqua" w:hAnsi="Book Antiqua" w:cs="Arial"/>
          <w:b/>
          <w:bCs/>
          <w:color w:val="000000"/>
          <w:sz w:val="40"/>
          <w:szCs w:val="40"/>
        </w:rPr>
        <w:t>Syntax</w:t>
      </w:r>
    </w:p>
    <w:p w14:paraId="12EA83F3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>The syntax of an ‘if’ statement in C programming language is:</w:t>
      </w:r>
    </w:p>
    <w:p w14:paraId="49D4B235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color w:val="000000"/>
          <w:sz w:val="40"/>
          <w:szCs w:val="40"/>
        </w:rPr>
      </w:pPr>
      <w:r w:rsidRPr="00862121">
        <w:rPr>
          <w:rFonts w:ascii="Book Antiqua" w:hAnsi="Book Antiqua" w:cs="Consolas"/>
          <w:color w:val="000000"/>
          <w:sz w:val="40"/>
          <w:szCs w:val="40"/>
        </w:rPr>
        <w:t>if(</w:t>
      </w:r>
      <w:proofErr w:type="spellStart"/>
      <w:r w:rsidRPr="00862121">
        <w:rPr>
          <w:rFonts w:ascii="Book Antiqua" w:hAnsi="Book Antiqua" w:cs="Consolas"/>
          <w:color w:val="000000"/>
          <w:sz w:val="40"/>
          <w:szCs w:val="40"/>
        </w:rPr>
        <w:t>boolean_expression</w:t>
      </w:r>
      <w:proofErr w:type="spellEnd"/>
      <w:r w:rsidRPr="00862121">
        <w:rPr>
          <w:rFonts w:ascii="Book Antiqua" w:hAnsi="Book Antiqua" w:cs="Consolas"/>
          <w:color w:val="000000"/>
          <w:sz w:val="40"/>
          <w:szCs w:val="40"/>
        </w:rPr>
        <w:t>)</w:t>
      </w:r>
    </w:p>
    <w:p w14:paraId="7FC5662E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color w:val="000000"/>
          <w:sz w:val="40"/>
          <w:szCs w:val="40"/>
        </w:rPr>
      </w:pPr>
      <w:r w:rsidRPr="00862121">
        <w:rPr>
          <w:rFonts w:ascii="Book Antiqua" w:hAnsi="Book Antiqua" w:cs="Consolas"/>
          <w:color w:val="000000"/>
          <w:sz w:val="40"/>
          <w:szCs w:val="40"/>
        </w:rPr>
        <w:t>{</w:t>
      </w:r>
    </w:p>
    <w:p w14:paraId="52EDE520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color w:val="000000"/>
          <w:sz w:val="40"/>
          <w:szCs w:val="40"/>
        </w:rPr>
      </w:pPr>
      <w:r w:rsidRPr="00862121">
        <w:rPr>
          <w:rFonts w:ascii="Book Antiqua" w:hAnsi="Book Antiqua" w:cs="Consolas"/>
          <w:color w:val="000000"/>
          <w:sz w:val="40"/>
          <w:szCs w:val="40"/>
        </w:rPr>
        <w:lastRenderedPageBreak/>
        <w:t xml:space="preserve">/* statement(s) will execute if the </w:t>
      </w:r>
      <w:proofErr w:type="spellStart"/>
      <w:r w:rsidRPr="00862121">
        <w:rPr>
          <w:rFonts w:ascii="Book Antiqua" w:hAnsi="Book Antiqua" w:cs="Consolas"/>
          <w:color w:val="000000"/>
          <w:sz w:val="40"/>
          <w:szCs w:val="40"/>
        </w:rPr>
        <w:t>boolean</w:t>
      </w:r>
      <w:proofErr w:type="spellEnd"/>
      <w:r w:rsidRPr="00862121">
        <w:rPr>
          <w:rFonts w:ascii="Book Antiqua" w:hAnsi="Book Antiqua" w:cs="Consolas"/>
          <w:color w:val="000000"/>
          <w:sz w:val="40"/>
          <w:szCs w:val="40"/>
        </w:rPr>
        <w:t xml:space="preserve"> expression is true */</w:t>
      </w:r>
    </w:p>
    <w:p w14:paraId="0B7BE48E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color w:val="000000"/>
          <w:sz w:val="40"/>
          <w:szCs w:val="40"/>
        </w:rPr>
      </w:pPr>
      <w:r w:rsidRPr="00862121">
        <w:rPr>
          <w:rFonts w:ascii="Book Antiqua" w:hAnsi="Book Antiqua" w:cs="Consolas"/>
          <w:color w:val="000000"/>
          <w:sz w:val="40"/>
          <w:szCs w:val="40"/>
        </w:rPr>
        <w:t>}</w:t>
      </w:r>
    </w:p>
    <w:p w14:paraId="2AFBCC97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If the Boolean expression evaluates to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>true</w:t>
      </w:r>
      <w:r w:rsidRPr="00862121">
        <w:rPr>
          <w:rFonts w:ascii="Book Antiqua" w:hAnsi="Book Antiqua" w:cs="Verdana"/>
          <w:color w:val="000000"/>
          <w:sz w:val="40"/>
          <w:szCs w:val="40"/>
        </w:rPr>
        <w:t>, then the block of code inside the ‘if’</w:t>
      </w:r>
    </w:p>
    <w:p w14:paraId="18E48EC1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statement will be executed. If the Boolean expression evaluates to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>false</w:t>
      </w:r>
      <w:r w:rsidRPr="00862121">
        <w:rPr>
          <w:rFonts w:ascii="Book Antiqua" w:hAnsi="Book Antiqua" w:cs="Verdana"/>
          <w:color w:val="000000"/>
          <w:sz w:val="40"/>
          <w:szCs w:val="40"/>
        </w:rPr>
        <w:t>, then</w:t>
      </w:r>
    </w:p>
    <w:p w14:paraId="13454A0C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>the first set of code after the end of the ‘if’ statement (after the closing curly</w:t>
      </w:r>
    </w:p>
    <w:p w14:paraId="64367038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>brace) will be executed.</w:t>
      </w:r>
    </w:p>
    <w:p w14:paraId="177C0796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C programming language assumes any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non-zero </w:t>
      </w: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and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non-null </w:t>
      </w:r>
      <w:r w:rsidRPr="00862121">
        <w:rPr>
          <w:rFonts w:ascii="Book Antiqua" w:hAnsi="Book Antiqua" w:cs="Verdana"/>
          <w:color w:val="000000"/>
          <w:sz w:val="40"/>
          <w:szCs w:val="40"/>
        </w:rPr>
        <w:t>values</w:t>
      </w:r>
    </w:p>
    <w:p w14:paraId="0C3BC6E8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as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true </w:t>
      </w: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and if it is either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zero </w:t>
      </w: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or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>null</w:t>
      </w:r>
      <w:r w:rsidRPr="00862121">
        <w:rPr>
          <w:rFonts w:ascii="Book Antiqua" w:hAnsi="Book Antiqua" w:cs="Verdana"/>
          <w:color w:val="000000"/>
          <w:sz w:val="40"/>
          <w:szCs w:val="40"/>
        </w:rPr>
        <w:t xml:space="preserve">, then it is assumed as </w:t>
      </w:r>
      <w:r w:rsidRPr="00862121">
        <w:rPr>
          <w:rFonts w:ascii="Book Antiqua" w:hAnsi="Book Antiqua" w:cs="Verdana,Bold"/>
          <w:b/>
          <w:bCs/>
          <w:color w:val="000000"/>
          <w:sz w:val="40"/>
          <w:szCs w:val="40"/>
        </w:rPr>
        <w:t xml:space="preserve">false </w:t>
      </w:r>
      <w:r w:rsidRPr="00862121">
        <w:rPr>
          <w:rFonts w:ascii="Book Antiqua" w:hAnsi="Book Antiqua" w:cs="Verdana"/>
          <w:color w:val="000000"/>
          <w:sz w:val="40"/>
          <w:szCs w:val="40"/>
        </w:rPr>
        <w:t>value.</w:t>
      </w:r>
    </w:p>
    <w:p w14:paraId="6C4A7BB5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</w:p>
    <w:p w14:paraId="0078CF43" w14:textId="77777777" w:rsidR="001B7DFC" w:rsidRPr="00862121" w:rsidRDefault="001B7DFC" w:rsidP="001B7DFC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color w:val="000000"/>
          <w:sz w:val="40"/>
          <w:szCs w:val="40"/>
        </w:rPr>
      </w:pPr>
      <w:r w:rsidRPr="00862121">
        <w:rPr>
          <w:rFonts w:ascii="Book Antiqua" w:hAnsi="Book Antiqua" w:cs="Verdana"/>
          <w:noProof/>
          <w:color w:val="000000"/>
          <w:sz w:val="40"/>
          <w:szCs w:val="40"/>
          <w:lang w:eastAsia="en-US"/>
        </w:rPr>
        <w:drawing>
          <wp:anchor distT="0" distB="0" distL="114300" distR="114300" simplePos="0" relativeHeight="251659264" behindDoc="0" locked="0" layoutInCell="1" allowOverlap="1" wp14:anchorId="443864E7" wp14:editId="4283D712">
            <wp:simplePos x="0" y="0"/>
            <wp:positionH relativeFrom="column">
              <wp:posOffset>457200</wp:posOffset>
            </wp:positionH>
            <wp:positionV relativeFrom="paragraph">
              <wp:posOffset>78105</wp:posOffset>
            </wp:positionV>
            <wp:extent cx="4581525" cy="3048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3DE3C" w14:textId="77777777" w:rsidR="00BC4B51" w:rsidRPr="00862121" w:rsidRDefault="00BC4B51" w:rsidP="001B7DFC">
      <w:pPr>
        <w:rPr>
          <w:rFonts w:ascii="Book Antiqua" w:hAnsi="Book Antiqua" w:cs="Arial"/>
          <w:b/>
          <w:bCs/>
          <w:color w:val="000000"/>
          <w:sz w:val="40"/>
          <w:szCs w:val="40"/>
        </w:rPr>
      </w:pPr>
    </w:p>
    <w:p w14:paraId="506173AC" w14:textId="77777777" w:rsidR="001B7DFC" w:rsidRPr="00862121" w:rsidRDefault="001B7DFC" w:rsidP="001B7DFC">
      <w:pPr>
        <w:rPr>
          <w:rFonts w:ascii="Book Antiqua" w:hAnsi="Book Antiqua"/>
          <w:sz w:val="40"/>
          <w:szCs w:val="40"/>
        </w:rPr>
      </w:pPr>
    </w:p>
    <w:p w14:paraId="459F648D" w14:textId="77777777" w:rsidR="001B7DFC" w:rsidRPr="00862121" w:rsidRDefault="001B7DFC" w:rsidP="001B7DFC">
      <w:pPr>
        <w:rPr>
          <w:rFonts w:ascii="Book Antiqua" w:hAnsi="Book Antiqua"/>
          <w:sz w:val="40"/>
          <w:szCs w:val="40"/>
        </w:rPr>
      </w:pPr>
    </w:p>
    <w:p w14:paraId="0EE1519D" w14:textId="77777777" w:rsidR="001B7DFC" w:rsidRPr="00862121" w:rsidRDefault="001B7DFC" w:rsidP="001B7DFC">
      <w:pPr>
        <w:rPr>
          <w:rFonts w:ascii="Book Antiqua" w:hAnsi="Book Antiqua"/>
          <w:sz w:val="40"/>
          <w:szCs w:val="40"/>
        </w:rPr>
      </w:pPr>
    </w:p>
    <w:p w14:paraId="7504A616" w14:textId="77777777" w:rsidR="001B7DFC" w:rsidRPr="00862121" w:rsidRDefault="001B7DFC" w:rsidP="001B7DFC">
      <w:pPr>
        <w:rPr>
          <w:rFonts w:ascii="Book Antiqua" w:hAnsi="Book Antiqua"/>
          <w:sz w:val="40"/>
          <w:szCs w:val="40"/>
        </w:rPr>
      </w:pPr>
    </w:p>
    <w:p w14:paraId="4E6480B8" w14:textId="77777777" w:rsidR="001B7DFC" w:rsidRPr="00862121" w:rsidRDefault="001B7DFC" w:rsidP="001B7DFC">
      <w:pPr>
        <w:rPr>
          <w:rFonts w:ascii="Book Antiqua" w:hAnsi="Book Antiqua"/>
          <w:sz w:val="40"/>
          <w:szCs w:val="40"/>
        </w:rPr>
      </w:pPr>
    </w:p>
    <w:p w14:paraId="00AAEDE3" w14:textId="77777777" w:rsidR="001B7DFC" w:rsidRPr="00862121" w:rsidRDefault="001B7DFC" w:rsidP="001B7DFC">
      <w:pPr>
        <w:rPr>
          <w:rFonts w:ascii="Book Antiqua" w:hAnsi="Book Antiqua"/>
          <w:sz w:val="40"/>
          <w:szCs w:val="40"/>
        </w:rPr>
      </w:pPr>
    </w:p>
    <w:p w14:paraId="3874C52D" w14:textId="77777777" w:rsidR="001B7DFC" w:rsidRPr="00862121" w:rsidRDefault="001B7DFC" w:rsidP="001B7DFC">
      <w:pPr>
        <w:rPr>
          <w:rFonts w:ascii="Book Antiqua" w:hAnsi="Book Antiqua"/>
          <w:sz w:val="40"/>
          <w:szCs w:val="40"/>
        </w:rPr>
      </w:pPr>
    </w:p>
    <w:p w14:paraId="72BD3386" w14:textId="77777777" w:rsidR="001B7DFC" w:rsidRPr="00862121" w:rsidRDefault="001B7DFC" w:rsidP="001B7DFC">
      <w:pPr>
        <w:rPr>
          <w:rFonts w:ascii="Book Antiqua" w:hAnsi="Book Antiqua"/>
          <w:sz w:val="40"/>
          <w:szCs w:val="40"/>
        </w:rPr>
      </w:pPr>
    </w:p>
    <w:p w14:paraId="5F6EA1BA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sz w:val="40"/>
          <w:szCs w:val="40"/>
        </w:rPr>
      </w:pPr>
      <w:r w:rsidRPr="00862121">
        <w:rPr>
          <w:rFonts w:ascii="Book Antiqua" w:hAnsi="Book Antiqua" w:cs="Arial"/>
          <w:b/>
          <w:bCs/>
          <w:sz w:val="40"/>
          <w:szCs w:val="40"/>
        </w:rPr>
        <w:t>Example</w:t>
      </w:r>
    </w:p>
    <w:p w14:paraId="323F34C3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#include &lt;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stdio.h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&gt;</w:t>
      </w:r>
    </w:p>
    <w:p w14:paraId="3DD7EEA9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int main ()</w:t>
      </w:r>
    </w:p>
    <w:p w14:paraId="1FEBB0B9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2FE76F31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/* local variable definition */</w:t>
      </w:r>
    </w:p>
    <w:p w14:paraId="5CA1774D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int a = 10;</w:t>
      </w:r>
    </w:p>
    <w:p w14:paraId="396AB045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/* check the 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boolean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 xml:space="preserve"> condition using if statement */</w:t>
      </w:r>
    </w:p>
    <w:p w14:paraId="4CF9251A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gramStart"/>
      <w:r w:rsidRPr="00862121">
        <w:rPr>
          <w:rFonts w:ascii="Book Antiqua" w:hAnsi="Book Antiqua" w:cs="Consolas"/>
          <w:sz w:val="40"/>
          <w:szCs w:val="40"/>
        </w:rPr>
        <w:t>if( a</w:t>
      </w:r>
      <w:proofErr w:type="gramEnd"/>
      <w:r w:rsidRPr="00862121">
        <w:rPr>
          <w:rFonts w:ascii="Book Antiqua" w:hAnsi="Book Antiqua" w:cs="Consolas"/>
          <w:sz w:val="40"/>
          <w:szCs w:val="40"/>
        </w:rPr>
        <w:t xml:space="preserve"> &lt; 20 )</w:t>
      </w:r>
    </w:p>
    <w:p w14:paraId="0D112EB7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6739D4E8" w14:textId="77777777" w:rsidR="00DE4AFE" w:rsidRPr="00862121" w:rsidRDefault="00DE4AFE" w:rsidP="004E3F46">
      <w:pPr>
        <w:autoSpaceDE w:val="0"/>
        <w:autoSpaceDN w:val="0"/>
        <w:adjustRightInd w:val="0"/>
        <w:spacing w:after="0" w:line="240" w:lineRule="auto"/>
        <w:ind w:left="708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/* if condition is true then print the following */</w:t>
      </w:r>
    </w:p>
    <w:p w14:paraId="30A9AB7D" w14:textId="77777777" w:rsidR="00DE4AFE" w:rsidRPr="00862121" w:rsidRDefault="00DE4AFE" w:rsidP="004E3F46">
      <w:pPr>
        <w:autoSpaceDE w:val="0"/>
        <w:autoSpaceDN w:val="0"/>
        <w:adjustRightInd w:val="0"/>
        <w:spacing w:after="0" w:line="240" w:lineRule="auto"/>
        <w:ind w:left="708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"a is less than 20\n" );</w:t>
      </w:r>
    </w:p>
    <w:p w14:paraId="7824A0C4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30386E8C" w14:textId="77777777" w:rsidR="00DE4AFE" w:rsidRPr="00862121" w:rsidRDefault="00DE4AFE" w:rsidP="004E3F46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"value of a is : %d\n", a);</w:t>
      </w:r>
    </w:p>
    <w:p w14:paraId="7FF5C7B3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return 0;</w:t>
      </w:r>
    </w:p>
    <w:p w14:paraId="12FB0BE0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44034EF1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When the above code is compiled and executed, it produces the following result:</w:t>
      </w:r>
    </w:p>
    <w:p w14:paraId="4DF840BA" w14:textId="77777777" w:rsidR="001B7DFC" w:rsidRPr="00862121" w:rsidRDefault="00DE4AFE" w:rsidP="00DE4AFE">
      <w:pPr>
        <w:rPr>
          <w:rFonts w:ascii="Book Antiqua" w:hAnsi="Book Antiqua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a is less than 20;</w:t>
      </w:r>
    </w:p>
    <w:p w14:paraId="47D7FCDB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Helvetica,Bold"/>
          <w:b/>
          <w:bCs/>
          <w:sz w:val="40"/>
          <w:szCs w:val="40"/>
        </w:rPr>
      </w:pPr>
    </w:p>
    <w:p w14:paraId="440C3CDE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Helvetica,Bold"/>
          <w:b/>
          <w:bCs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value of a 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is :</w:t>
      </w:r>
      <w:proofErr w:type="gramEnd"/>
      <w:r w:rsidRPr="00862121">
        <w:rPr>
          <w:rFonts w:ascii="Book Antiqua" w:hAnsi="Book Antiqua" w:cs="Consolas"/>
          <w:sz w:val="40"/>
          <w:szCs w:val="40"/>
        </w:rPr>
        <w:t xml:space="preserve"> 10</w:t>
      </w:r>
    </w:p>
    <w:p w14:paraId="2487EC4A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Helvetica,Bold"/>
          <w:b/>
          <w:bCs/>
          <w:sz w:val="40"/>
          <w:szCs w:val="40"/>
        </w:rPr>
      </w:pPr>
    </w:p>
    <w:p w14:paraId="0D808BFB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Helvetica,Bold"/>
          <w:b/>
          <w:bCs/>
          <w:sz w:val="40"/>
          <w:szCs w:val="40"/>
        </w:rPr>
      </w:pPr>
    </w:p>
    <w:p w14:paraId="1786DF66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Helvetica,Bold"/>
          <w:b/>
          <w:bCs/>
          <w:sz w:val="40"/>
          <w:szCs w:val="40"/>
        </w:rPr>
      </w:pPr>
      <w:r w:rsidRPr="00862121">
        <w:rPr>
          <w:rFonts w:ascii="Book Antiqua" w:hAnsi="Book Antiqua" w:cs="Helvetica,Bold"/>
          <w:b/>
          <w:bCs/>
          <w:sz w:val="40"/>
          <w:szCs w:val="40"/>
        </w:rPr>
        <w:t>if…else Statement</w:t>
      </w:r>
    </w:p>
    <w:p w14:paraId="2C34FCE9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An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if </w:t>
      </w:r>
      <w:r w:rsidRPr="00862121">
        <w:rPr>
          <w:rFonts w:ascii="Book Antiqua" w:hAnsi="Book Antiqua" w:cs="Verdana"/>
          <w:sz w:val="40"/>
          <w:szCs w:val="40"/>
        </w:rPr>
        <w:t xml:space="preserve">statement can be followed by an optional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else </w:t>
      </w:r>
      <w:r w:rsidRPr="00862121">
        <w:rPr>
          <w:rFonts w:ascii="Book Antiqua" w:hAnsi="Book Antiqua" w:cs="Verdana"/>
          <w:sz w:val="40"/>
          <w:szCs w:val="40"/>
        </w:rPr>
        <w:t>statement, which executes</w:t>
      </w:r>
    </w:p>
    <w:p w14:paraId="07D73A9C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lastRenderedPageBreak/>
        <w:t>when the Boolean expression is false.</w:t>
      </w:r>
    </w:p>
    <w:p w14:paraId="66F01C7B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sz w:val="40"/>
          <w:szCs w:val="40"/>
        </w:rPr>
      </w:pPr>
      <w:r w:rsidRPr="00862121">
        <w:rPr>
          <w:rFonts w:ascii="Book Antiqua" w:hAnsi="Book Antiqua" w:cs="Arial"/>
          <w:b/>
          <w:bCs/>
          <w:sz w:val="40"/>
          <w:szCs w:val="40"/>
        </w:rPr>
        <w:t>Syntax</w:t>
      </w:r>
    </w:p>
    <w:p w14:paraId="24818229" w14:textId="77777777" w:rsidR="001B7DFC" w:rsidRPr="00862121" w:rsidRDefault="00DE4AFE" w:rsidP="00DE4AFE">
      <w:pPr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The syntax of an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if...else </w:t>
      </w:r>
      <w:r w:rsidRPr="00862121">
        <w:rPr>
          <w:rFonts w:ascii="Book Antiqua" w:hAnsi="Book Antiqua" w:cs="Verdana"/>
          <w:sz w:val="40"/>
          <w:szCs w:val="40"/>
        </w:rPr>
        <w:t>statement in C programming language is:</w:t>
      </w:r>
    </w:p>
    <w:p w14:paraId="176B32D1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if(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boolean_expression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)</w:t>
      </w:r>
    </w:p>
    <w:p w14:paraId="06894030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5A70371F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/* statement(s) will execute if the 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boolean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 xml:space="preserve"> expression is true */</w:t>
      </w:r>
    </w:p>
    <w:p w14:paraId="1DFF7742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6C8ECE07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else</w:t>
      </w:r>
    </w:p>
    <w:p w14:paraId="3D82E571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61A9067A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/* statement(s) will execute if the 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boolean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 xml:space="preserve"> expression is false */</w:t>
      </w:r>
    </w:p>
    <w:p w14:paraId="2C6A5BC6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074F9286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If the Boolean expression evaluates to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>true</w:t>
      </w:r>
      <w:r w:rsidRPr="00862121">
        <w:rPr>
          <w:rFonts w:ascii="Book Antiqua" w:hAnsi="Book Antiqua" w:cs="Verdana"/>
          <w:sz w:val="40"/>
          <w:szCs w:val="40"/>
        </w:rPr>
        <w:t xml:space="preserve">, then the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if block </w:t>
      </w:r>
      <w:r w:rsidRPr="00862121">
        <w:rPr>
          <w:rFonts w:ascii="Book Antiqua" w:hAnsi="Book Antiqua" w:cs="Verdana"/>
          <w:sz w:val="40"/>
          <w:szCs w:val="40"/>
        </w:rPr>
        <w:t>will be executed,</w:t>
      </w:r>
    </w:p>
    <w:p w14:paraId="12B4DF1F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otherwise, the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else block </w:t>
      </w:r>
      <w:r w:rsidRPr="00862121">
        <w:rPr>
          <w:rFonts w:ascii="Book Antiqua" w:hAnsi="Book Antiqua" w:cs="Verdana"/>
          <w:sz w:val="40"/>
          <w:szCs w:val="40"/>
        </w:rPr>
        <w:t>will be executed.</w:t>
      </w:r>
    </w:p>
    <w:p w14:paraId="3FE063D4" w14:textId="77777777" w:rsidR="00DE4AFE" w:rsidRPr="00862121" w:rsidRDefault="00DE4AFE" w:rsidP="00DE4AFE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C programming language assumes any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non-zero </w:t>
      </w:r>
      <w:r w:rsidRPr="00862121">
        <w:rPr>
          <w:rFonts w:ascii="Book Antiqua" w:hAnsi="Book Antiqua" w:cs="Verdana"/>
          <w:sz w:val="40"/>
          <w:szCs w:val="40"/>
        </w:rPr>
        <w:t xml:space="preserve">and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non-null </w:t>
      </w:r>
      <w:r w:rsidRPr="00862121">
        <w:rPr>
          <w:rFonts w:ascii="Book Antiqua" w:hAnsi="Book Antiqua" w:cs="Verdana"/>
          <w:sz w:val="40"/>
          <w:szCs w:val="40"/>
        </w:rPr>
        <w:t xml:space="preserve">values as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>true</w:t>
      </w:r>
      <w:r w:rsidRPr="00862121">
        <w:rPr>
          <w:rFonts w:ascii="Book Antiqua" w:hAnsi="Book Antiqua" w:cs="Verdana"/>
          <w:sz w:val="40"/>
          <w:szCs w:val="40"/>
        </w:rPr>
        <w:t>,</w:t>
      </w:r>
    </w:p>
    <w:p w14:paraId="1E62A55E" w14:textId="77777777" w:rsidR="00DE4AFE" w:rsidRPr="00862121" w:rsidRDefault="00DE4AFE" w:rsidP="00DE4AFE">
      <w:pPr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and if it is either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zero </w:t>
      </w:r>
      <w:r w:rsidRPr="00862121">
        <w:rPr>
          <w:rFonts w:ascii="Book Antiqua" w:hAnsi="Book Antiqua" w:cs="Verdana"/>
          <w:sz w:val="40"/>
          <w:szCs w:val="40"/>
        </w:rPr>
        <w:t xml:space="preserve">or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>null</w:t>
      </w:r>
      <w:r w:rsidRPr="00862121">
        <w:rPr>
          <w:rFonts w:ascii="Book Antiqua" w:hAnsi="Book Antiqua" w:cs="Verdana"/>
          <w:sz w:val="40"/>
          <w:szCs w:val="40"/>
        </w:rPr>
        <w:t xml:space="preserve">, then it is assumed as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false </w:t>
      </w:r>
      <w:r w:rsidRPr="00862121">
        <w:rPr>
          <w:rFonts w:ascii="Book Antiqua" w:hAnsi="Book Antiqua" w:cs="Verdana"/>
          <w:sz w:val="40"/>
          <w:szCs w:val="40"/>
        </w:rPr>
        <w:t>value.</w:t>
      </w:r>
    </w:p>
    <w:p w14:paraId="496EC976" w14:textId="77777777" w:rsidR="00DE4AFE" w:rsidRPr="00862121" w:rsidRDefault="00DE4AFE" w:rsidP="00DE4AFE">
      <w:pPr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noProof/>
          <w:sz w:val="40"/>
          <w:szCs w:val="40"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56DEAF9E" wp14:editId="380437AF">
            <wp:simplePos x="0" y="0"/>
            <wp:positionH relativeFrom="column">
              <wp:posOffset>476250</wp:posOffset>
            </wp:positionH>
            <wp:positionV relativeFrom="paragraph">
              <wp:posOffset>94615</wp:posOffset>
            </wp:positionV>
            <wp:extent cx="4733925" cy="49815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38431" w14:textId="77777777" w:rsidR="00DE4AFE" w:rsidRPr="00862121" w:rsidRDefault="00DE4AFE" w:rsidP="00DE4AFE">
      <w:pPr>
        <w:rPr>
          <w:rFonts w:ascii="Book Antiqua" w:hAnsi="Book Antiqua"/>
          <w:sz w:val="40"/>
          <w:szCs w:val="40"/>
        </w:rPr>
      </w:pPr>
    </w:p>
    <w:p w14:paraId="65631AD9" w14:textId="77777777" w:rsidR="00A853E1" w:rsidRPr="00862121" w:rsidRDefault="00A853E1" w:rsidP="00DE4AFE">
      <w:pPr>
        <w:rPr>
          <w:rFonts w:ascii="Book Antiqua" w:hAnsi="Book Antiqua"/>
          <w:sz w:val="40"/>
          <w:szCs w:val="40"/>
        </w:rPr>
      </w:pPr>
    </w:p>
    <w:p w14:paraId="2609E8E0" w14:textId="77777777" w:rsidR="00A853E1" w:rsidRPr="00862121" w:rsidRDefault="00A853E1" w:rsidP="00DE4AFE">
      <w:pPr>
        <w:rPr>
          <w:rFonts w:ascii="Book Antiqua" w:hAnsi="Book Antiqua"/>
          <w:sz w:val="40"/>
          <w:szCs w:val="40"/>
        </w:rPr>
      </w:pPr>
    </w:p>
    <w:p w14:paraId="65379E62" w14:textId="77777777" w:rsidR="00A853E1" w:rsidRPr="00862121" w:rsidRDefault="00A853E1" w:rsidP="00DE4AFE">
      <w:pPr>
        <w:rPr>
          <w:rFonts w:ascii="Book Antiqua" w:hAnsi="Book Antiqua"/>
          <w:sz w:val="40"/>
          <w:szCs w:val="40"/>
        </w:rPr>
      </w:pPr>
    </w:p>
    <w:p w14:paraId="21C3FA9B" w14:textId="77777777" w:rsidR="00A853E1" w:rsidRPr="00862121" w:rsidRDefault="00A853E1" w:rsidP="00DE4AFE">
      <w:pPr>
        <w:rPr>
          <w:rFonts w:ascii="Book Antiqua" w:hAnsi="Book Antiqua"/>
          <w:sz w:val="40"/>
          <w:szCs w:val="40"/>
        </w:rPr>
      </w:pPr>
    </w:p>
    <w:p w14:paraId="7671E073" w14:textId="77777777" w:rsidR="00A853E1" w:rsidRPr="00862121" w:rsidRDefault="00A853E1" w:rsidP="00DE4AFE">
      <w:pPr>
        <w:rPr>
          <w:rFonts w:ascii="Book Antiqua" w:hAnsi="Book Antiqua"/>
          <w:sz w:val="40"/>
          <w:szCs w:val="40"/>
        </w:rPr>
      </w:pPr>
    </w:p>
    <w:p w14:paraId="09BC9B4F" w14:textId="77777777" w:rsidR="00A853E1" w:rsidRPr="00862121" w:rsidRDefault="00A853E1" w:rsidP="00DE4AFE">
      <w:pPr>
        <w:rPr>
          <w:rFonts w:ascii="Book Antiqua" w:hAnsi="Book Antiqua"/>
          <w:sz w:val="40"/>
          <w:szCs w:val="40"/>
        </w:rPr>
      </w:pPr>
    </w:p>
    <w:p w14:paraId="239EDF2C" w14:textId="77777777" w:rsidR="00A853E1" w:rsidRPr="00862121" w:rsidRDefault="00A853E1" w:rsidP="00DE4AFE">
      <w:pPr>
        <w:rPr>
          <w:rFonts w:ascii="Book Antiqua" w:hAnsi="Book Antiqua"/>
          <w:sz w:val="40"/>
          <w:szCs w:val="40"/>
        </w:rPr>
      </w:pPr>
    </w:p>
    <w:p w14:paraId="20E45AAD" w14:textId="77777777" w:rsidR="00A853E1" w:rsidRPr="00862121" w:rsidRDefault="00A853E1" w:rsidP="00DE4AFE">
      <w:pPr>
        <w:rPr>
          <w:rFonts w:ascii="Book Antiqua" w:hAnsi="Book Antiqua"/>
          <w:sz w:val="40"/>
          <w:szCs w:val="40"/>
        </w:rPr>
      </w:pPr>
    </w:p>
    <w:p w14:paraId="73776175" w14:textId="77777777" w:rsidR="00A853E1" w:rsidRPr="00862121" w:rsidRDefault="00A853E1" w:rsidP="00DE4AFE">
      <w:pPr>
        <w:rPr>
          <w:rFonts w:ascii="Book Antiqua" w:hAnsi="Book Antiqua"/>
          <w:sz w:val="40"/>
          <w:szCs w:val="40"/>
        </w:rPr>
      </w:pPr>
    </w:p>
    <w:p w14:paraId="45E2B1B3" w14:textId="77777777" w:rsidR="00A853E1" w:rsidRPr="00862121" w:rsidRDefault="00A853E1" w:rsidP="00DE4AFE">
      <w:pPr>
        <w:rPr>
          <w:rFonts w:ascii="Book Antiqua" w:hAnsi="Book Antiqua"/>
          <w:sz w:val="40"/>
          <w:szCs w:val="40"/>
        </w:rPr>
      </w:pPr>
    </w:p>
    <w:p w14:paraId="24C804F5" w14:textId="77777777" w:rsidR="00A853E1" w:rsidRPr="00862121" w:rsidRDefault="00A853E1" w:rsidP="00DE4AFE">
      <w:pPr>
        <w:rPr>
          <w:rFonts w:ascii="Book Antiqua" w:hAnsi="Book Antiqua"/>
          <w:sz w:val="40"/>
          <w:szCs w:val="40"/>
        </w:rPr>
      </w:pPr>
    </w:p>
    <w:p w14:paraId="2872F82F" w14:textId="77777777" w:rsidR="00A853E1" w:rsidRPr="00862121" w:rsidRDefault="00A853E1" w:rsidP="00DE4AFE">
      <w:pPr>
        <w:rPr>
          <w:rFonts w:ascii="Book Antiqua" w:hAnsi="Book Antiqua"/>
          <w:sz w:val="40"/>
          <w:szCs w:val="40"/>
        </w:rPr>
      </w:pPr>
    </w:p>
    <w:p w14:paraId="5DA7D9FF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sz w:val="40"/>
          <w:szCs w:val="40"/>
        </w:rPr>
      </w:pPr>
      <w:r w:rsidRPr="00862121">
        <w:rPr>
          <w:rFonts w:ascii="Book Antiqua" w:hAnsi="Book Antiqua" w:cs="Arial"/>
          <w:b/>
          <w:bCs/>
          <w:sz w:val="40"/>
          <w:szCs w:val="40"/>
        </w:rPr>
        <w:t>Example</w:t>
      </w:r>
    </w:p>
    <w:p w14:paraId="0B62EAF3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#include &lt;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stdio.h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&gt;</w:t>
      </w:r>
    </w:p>
    <w:p w14:paraId="6CDC218D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int main ()</w:t>
      </w:r>
    </w:p>
    <w:p w14:paraId="53FFFDAE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1EB3E5F0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/* local variable definition */</w:t>
      </w:r>
    </w:p>
    <w:p w14:paraId="7688E6F9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int a = 100;</w:t>
      </w:r>
    </w:p>
    <w:p w14:paraId="7D11E6E6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/* check the 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boolean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 xml:space="preserve"> condition */</w:t>
      </w:r>
    </w:p>
    <w:p w14:paraId="32D3FCEB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gramStart"/>
      <w:r w:rsidRPr="00862121">
        <w:rPr>
          <w:rFonts w:ascii="Book Antiqua" w:hAnsi="Book Antiqua" w:cs="Consolas"/>
          <w:sz w:val="40"/>
          <w:szCs w:val="40"/>
        </w:rPr>
        <w:lastRenderedPageBreak/>
        <w:t>if( a</w:t>
      </w:r>
      <w:proofErr w:type="gramEnd"/>
      <w:r w:rsidRPr="00862121">
        <w:rPr>
          <w:rFonts w:ascii="Book Antiqua" w:hAnsi="Book Antiqua" w:cs="Consolas"/>
          <w:sz w:val="40"/>
          <w:szCs w:val="40"/>
        </w:rPr>
        <w:t xml:space="preserve"> &lt; 20 )</w:t>
      </w:r>
    </w:p>
    <w:p w14:paraId="099A847D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07D95CF8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/* if condition is true then print the following */</w:t>
      </w:r>
    </w:p>
    <w:p w14:paraId="38D05A5B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"a is less than 20\n" );</w:t>
      </w:r>
    </w:p>
    <w:p w14:paraId="2C271ABE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7339C203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else</w:t>
      </w:r>
    </w:p>
    <w:p w14:paraId="09D4E8E0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47F68F8C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/* if condition is false then print the following */</w:t>
      </w:r>
    </w:p>
    <w:p w14:paraId="58EDD436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"a is not less than 20\n" );</w:t>
      </w:r>
    </w:p>
    <w:p w14:paraId="36F2FA1A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22719329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"value of a is : %d\n", a);</w:t>
      </w:r>
    </w:p>
    <w:p w14:paraId="7A274BF4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return 0;</w:t>
      </w:r>
    </w:p>
    <w:p w14:paraId="5099DB75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3984EF3F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When the above code is compiled and executed, it produces the following result:</w:t>
      </w:r>
    </w:p>
    <w:p w14:paraId="3BDB1243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a is not less than 20;</w:t>
      </w:r>
    </w:p>
    <w:p w14:paraId="5E586E07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value of a 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is :</w:t>
      </w:r>
      <w:proofErr w:type="gramEnd"/>
      <w:r w:rsidRPr="00862121">
        <w:rPr>
          <w:rFonts w:ascii="Book Antiqua" w:hAnsi="Book Antiqua" w:cs="Consolas"/>
          <w:sz w:val="40"/>
          <w:szCs w:val="40"/>
        </w:rPr>
        <w:t xml:space="preserve"> 100</w:t>
      </w:r>
    </w:p>
    <w:p w14:paraId="0181ECA5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sz w:val="40"/>
          <w:szCs w:val="40"/>
        </w:rPr>
      </w:pPr>
      <w:r w:rsidRPr="00862121">
        <w:rPr>
          <w:rFonts w:ascii="Book Antiqua" w:hAnsi="Book Antiqua" w:cs="Arial"/>
          <w:b/>
          <w:bCs/>
          <w:sz w:val="40"/>
          <w:szCs w:val="40"/>
        </w:rPr>
        <w:t>if...else if...else Statement</w:t>
      </w:r>
    </w:p>
    <w:p w14:paraId="70603135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An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if </w:t>
      </w:r>
      <w:r w:rsidRPr="00862121">
        <w:rPr>
          <w:rFonts w:ascii="Book Antiqua" w:hAnsi="Book Antiqua" w:cs="Verdana"/>
          <w:sz w:val="40"/>
          <w:szCs w:val="40"/>
        </w:rPr>
        <w:t xml:space="preserve">statement can be followed by an optional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else if...else </w:t>
      </w:r>
      <w:r w:rsidRPr="00862121">
        <w:rPr>
          <w:rFonts w:ascii="Book Antiqua" w:hAnsi="Book Antiqua" w:cs="Verdana"/>
          <w:sz w:val="40"/>
          <w:szCs w:val="40"/>
        </w:rPr>
        <w:t>statement, which is</w:t>
      </w:r>
    </w:p>
    <w:p w14:paraId="354CB218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very useful to test various conditions using single if...else if statement.</w:t>
      </w:r>
    </w:p>
    <w:p w14:paraId="5A59210D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When using if…else if…else statements, there are few points to keep in mind:</w:t>
      </w:r>
    </w:p>
    <w:p w14:paraId="2855E3DD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Symbol"/>
          <w:sz w:val="40"/>
          <w:szCs w:val="40"/>
        </w:rPr>
        <w:t xml:space="preserve"> </w:t>
      </w:r>
      <w:r w:rsidRPr="00862121">
        <w:rPr>
          <w:rFonts w:ascii="Book Antiqua" w:hAnsi="Book Antiqua" w:cs="Verdana"/>
          <w:sz w:val="40"/>
          <w:szCs w:val="40"/>
        </w:rPr>
        <w:t xml:space="preserve">An if can have zero or one else's and it must come after any else </w:t>
      </w:r>
      <w:proofErr w:type="gramStart"/>
      <w:r w:rsidRPr="00862121">
        <w:rPr>
          <w:rFonts w:ascii="Book Antiqua" w:hAnsi="Book Antiqua" w:cs="Verdana"/>
          <w:sz w:val="40"/>
          <w:szCs w:val="40"/>
        </w:rPr>
        <w:t>if's</w:t>
      </w:r>
      <w:proofErr w:type="gramEnd"/>
      <w:r w:rsidRPr="00862121">
        <w:rPr>
          <w:rFonts w:ascii="Book Antiqua" w:hAnsi="Book Antiqua" w:cs="Verdana"/>
          <w:sz w:val="40"/>
          <w:szCs w:val="40"/>
        </w:rPr>
        <w:t>.</w:t>
      </w:r>
    </w:p>
    <w:p w14:paraId="02135D98" w14:textId="77777777" w:rsidR="00A853E1" w:rsidRPr="00862121" w:rsidRDefault="00A853E1" w:rsidP="00A853E1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Symbol"/>
          <w:sz w:val="40"/>
          <w:szCs w:val="40"/>
        </w:rPr>
        <w:lastRenderedPageBreak/>
        <w:t xml:space="preserve"> </w:t>
      </w:r>
      <w:r w:rsidRPr="00862121">
        <w:rPr>
          <w:rFonts w:ascii="Book Antiqua" w:hAnsi="Book Antiqua" w:cs="Verdana"/>
          <w:sz w:val="40"/>
          <w:szCs w:val="40"/>
        </w:rPr>
        <w:t>An if can have zero to many else if's and they must come before the else.</w:t>
      </w:r>
    </w:p>
    <w:p w14:paraId="3BFA4E8F" w14:textId="77777777" w:rsidR="00A853E1" w:rsidRPr="00862121" w:rsidRDefault="00A853E1" w:rsidP="00DE4AFE">
      <w:pPr>
        <w:rPr>
          <w:rFonts w:ascii="Book Antiqua" w:hAnsi="Book Antiqua"/>
          <w:sz w:val="40"/>
          <w:szCs w:val="40"/>
        </w:rPr>
      </w:pPr>
    </w:p>
    <w:p w14:paraId="0CA4A297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Symbol"/>
          <w:sz w:val="40"/>
          <w:szCs w:val="40"/>
        </w:rPr>
        <w:t xml:space="preserve"> </w:t>
      </w:r>
      <w:r w:rsidRPr="00862121">
        <w:rPr>
          <w:rFonts w:ascii="Book Antiqua" w:hAnsi="Book Antiqua" w:cs="Verdana"/>
          <w:sz w:val="40"/>
          <w:szCs w:val="40"/>
        </w:rPr>
        <w:t>Once an else if succeeds, none of the remaining else if's or else's will be</w:t>
      </w:r>
    </w:p>
    <w:p w14:paraId="22FE2EC8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tested.</w:t>
      </w:r>
    </w:p>
    <w:p w14:paraId="0C5583C7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sz w:val="40"/>
          <w:szCs w:val="40"/>
        </w:rPr>
      </w:pPr>
      <w:r w:rsidRPr="00862121">
        <w:rPr>
          <w:rFonts w:ascii="Book Antiqua" w:hAnsi="Book Antiqua" w:cs="Arial"/>
          <w:b/>
          <w:bCs/>
          <w:sz w:val="40"/>
          <w:szCs w:val="40"/>
        </w:rPr>
        <w:t>Syntax</w:t>
      </w:r>
    </w:p>
    <w:p w14:paraId="47AD29F5" w14:textId="77777777" w:rsidR="00A853E1" w:rsidRPr="00862121" w:rsidRDefault="00CD4A78" w:rsidP="00CD4A78">
      <w:pPr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The syntax of an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if...else if...else </w:t>
      </w:r>
      <w:r w:rsidRPr="00862121">
        <w:rPr>
          <w:rFonts w:ascii="Book Antiqua" w:hAnsi="Book Antiqua" w:cs="Verdana"/>
          <w:sz w:val="40"/>
          <w:szCs w:val="40"/>
        </w:rPr>
        <w:t>statement in C programming language is:</w:t>
      </w:r>
    </w:p>
    <w:p w14:paraId="592F6C7A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gramStart"/>
      <w:r w:rsidRPr="00862121">
        <w:rPr>
          <w:rFonts w:ascii="Book Antiqua" w:hAnsi="Book Antiqua" w:cs="Consolas"/>
          <w:sz w:val="40"/>
          <w:szCs w:val="40"/>
        </w:rPr>
        <w:t>if(</w:t>
      </w:r>
      <w:proofErr w:type="spellStart"/>
      <w:proofErr w:type="gramEnd"/>
      <w:r w:rsidRPr="00862121">
        <w:rPr>
          <w:rFonts w:ascii="Book Antiqua" w:hAnsi="Book Antiqua" w:cs="Consolas"/>
          <w:sz w:val="40"/>
          <w:szCs w:val="40"/>
        </w:rPr>
        <w:t>boolean_expression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 xml:space="preserve"> 1)</w:t>
      </w:r>
    </w:p>
    <w:p w14:paraId="0B61614F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31DED723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/* Executes when the 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boolean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 xml:space="preserve"> expression 1 is true */</w:t>
      </w:r>
    </w:p>
    <w:p w14:paraId="4CF01F79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32F442EB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else 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 xml:space="preserve">if( 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boolean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_expression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 xml:space="preserve"> 2)</w:t>
      </w:r>
    </w:p>
    <w:p w14:paraId="5FB802AB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314B3709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/* Executes when the 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boolean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 xml:space="preserve"> expression 2 is true */</w:t>
      </w:r>
    </w:p>
    <w:p w14:paraId="2D8B10BD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4B0DEC8A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else 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 xml:space="preserve">if( 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boolean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_expression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 xml:space="preserve"> 3)</w:t>
      </w:r>
    </w:p>
    <w:p w14:paraId="703847B7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3A2432AA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/* Executes when the 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boolean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 xml:space="preserve"> expression 3 is true */</w:t>
      </w:r>
    </w:p>
    <w:p w14:paraId="19B86EEA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5383C19A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else</w:t>
      </w:r>
    </w:p>
    <w:p w14:paraId="00A70C70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2394CFD9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/* executes when the none of the above condition is true */</w:t>
      </w:r>
    </w:p>
    <w:p w14:paraId="1EF6834A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7217697C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sz w:val="40"/>
          <w:szCs w:val="40"/>
        </w:rPr>
      </w:pPr>
      <w:r w:rsidRPr="00862121">
        <w:rPr>
          <w:rFonts w:ascii="Book Antiqua" w:hAnsi="Book Antiqua" w:cs="Arial"/>
          <w:b/>
          <w:bCs/>
          <w:sz w:val="40"/>
          <w:szCs w:val="40"/>
        </w:rPr>
        <w:lastRenderedPageBreak/>
        <w:t>Example</w:t>
      </w:r>
    </w:p>
    <w:p w14:paraId="0736BA11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#include &lt;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stdio.h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&gt;</w:t>
      </w:r>
    </w:p>
    <w:p w14:paraId="598CCB5B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int main ()</w:t>
      </w:r>
    </w:p>
    <w:p w14:paraId="09625035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1BABB52F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/* local variable definition */</w:t>
      </w:r>
    </w:p>
    <w:p w14:paraId="25527AD5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int a = 100;</w:t>
      </w:r>
    </w:p>
    <w:p w14:paraId="683EFE0A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/* check the 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boolean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 xml:space="preserve"> condition */</w:t>
      </w:r>
    </w:p>
    <w:p w14:paraId="53A4BC78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gramStart"/>
      <w:r w:rsidRPr="00862121">
        <w:rPr>
          <w:rFonts w:ascii="Book Antiqua" w:hAnsi="Book Antiqua" w:cs="Consolas"/>
          <w:sz w:val="40"/>
          <w:szCs w:val="40"/>
        </w:rPr>
        <w:t>if( a</w:t>
      </w:r>
      <w:proofErr w:type="gramEnd"/>
      <w:r w:rsidRPr="00862121">
        <w:rPr>
          <w:rFonts w:ascii="Book Antiqua" w:hAnsi="Book Antiqua" w:cs="Consolas"/>
          <w:sz w:val="40"/>
          <w:szCs w:val="40"/>
        </w:rPr>
        <w:t xml:space="preserve"> == 10 )</w:t>
      </w:r>
    </w:p>
    <w:p w14:paraId="71DF2494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188B2B91" w14:textId="77777777" w:rsidR="00CD4A78" w:rsidRPr="00862121" w:rsidRDefault="00CD4A78" w:rsidP="00CD4A78">
      <w:pPr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/* if condition is true then print the following */</w:t>
      </w:r>
    </w:p>
    <w:p w14:paraId="2E131F6F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"Value of a is 10\n" );</w:t>
      </w:r>
    </w:p>
    <w:p w14:paraId="2EA9C349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41B598D1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else 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if( a</w:t>
      </w:r>
      <w:proofErr w:type="gramEnd"/>
      <w:r w:rsidRPr="00862121">
        <w:rPr>
          <w:rFonts w:ascii="Book Antiqua" w:hAnsi="Book Antiqua" w:cs="Consolas"/>
          <w:sz w:val="40"/>
          <w:szCs w:val="40"/>
        </w:rPr>
        <w:t xml:space="preserve"> == 20 )</w:t>
      </w:r>
    </w:p>
    <w:p w14:paraId="6EB466D6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19DA0293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/* if else if condition is true */</w:t>
      </w:r>
    </w:p>
    <w:p w14:paraId="5BA18B5B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"Value of a is 20\n" );</w:t>
      </w:r>
    </w:p>
    <w:p w14:paraId="5F6C069C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4E4685BB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else 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if( a</w:t>
      </w:r>
      <w:proofErr w:type="gramEnd"/>
      <w:r w:rsidRPr="00862121">
        <w:rPr>
          <w:rFonts w:ascii="Book Antiqua" w:hAnsi="Book Antiqua" w:cs="Consolas"/>
          <w:sz w:val="40"/>
          <w:szCs w:val="40"/>
        </w:rPr>
        <w:t xml:space="preserve"> == 30 )</w:t>
      </w:r>
    </w:p>
    <w:p w14:paraId="028548D4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4E47A416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/* if else if condition is true */</w:t>
      </w:r>
    </w:p>
    <w:p w14:paraId="2D6ECD3E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"Value of a is 30\n" );</w:t>
      </w:r>
    </w:p>
    <w:p w14:paraId="0EC48790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24915018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else</w:t>
      </w:r>
    </w:p>
    <w:p w14:paraId="75BA65B5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0ADCCB6A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/* if none of the conditions is true */</w:t>
      </w:r>
    </w:p>
    <w:p w14:paraId="53746252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"None of the values is matching\n" );</w:t>
      </w:r>
    </w:p>
    <w:p w14:paraId="32ECC233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lastRenderedPageBreak/>
        <w:t>}</w:t>
      </w:r>
    </w:p>
    <w:p w14:paraId="3FE2F346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"Exact value of a is: %d\n", a );</w:t>
      </w:r>
    </w:p>
    <w:p w14:paraId="009B889E" w14:textId="77777777" w:rsidR="00CD4A78" w:rsidRPr="00862121" w:rsidRDefault="00CD4A78" w:rsidP="00CD4A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return 0;</w:t>
      </w:r>
    </w:p>
    <w:p w14:paraId="69D4D41C" w14:textId="77777777" w:rsidR="00CD4A78" w:rsidRPr="00862121" w:rsidRDefault="00CD4A78" w:rsidP="00CD4A78">
      <w:pPr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24DA37A7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When the above code is compiled and executed, it produces the following result:</w:t>
      </w:r>
    </w:p>
    <w:p w14:paraId="6295BBCF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None of the values is matching</w:t>
      </w:r>
    </w:p>
    <w:p w14:paraId="2552F29B" w14:textId="77777777" w:rsidR="00CD4A78" w:rsidRPr="00862121" w:rsidRDefault="00E234D1" w:rsidP="00E234D1">
      <w:pPr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Exact value of a is: 100</w:t>
      </w:r>
    </w:p>
    <w:p w14:paraId="7A31E831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sz w:val="40"/>
          <w:szCs w:val="40"/>
        </w:rPr>
      </w:pPr>
      <w:r w:rsidRPr="00862121">
        <w:rPr>
          <w:rFonts w:ascii="Book Antiqua" w:hAnsi="Book Antiqua" w:cs="Arial"/>
          <w:b/>
          <w:bCs/>
          <w:sz w:val="40"/>
          <w:szCs w:val="40"/>
        </w:rPr>
        <w:t>Nested if Statements</w:t>
      </w:r>
    </w:p>
    <w:p w14:paraId="67A58F5E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It is always legal in C programming to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nest </w:t>
      </w:r>
      <w:r w:rsidRPr="00862121">
        <w:rPr>
          <w:rFonts w:ascii="Book Antiqua" w:hAnsi="Book Antiqua" w:cs="Verdana"/>
          <w:sz w:val="40"/>
          <w:szCs w:val="40"/>
        </w:rPr>
        <w:t>if-else statements, which means you</w:t>
      </w:r>
    </w:p>
    <w:p w14:paraId="5579F4D2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can use one if or else if statement inside another if or else if statement(s).</w:t>
      </w:r>
    </w:p>
    <w:p w14:paraId="42B1F6CD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sz w:val="40"/>
          <w:szCs w:val="40"/>
        </w:rPr>
      </w:pPr>
      <w:r w:rsidRPr="00862121">
        <w:rPr>
          <w:rFonts w:ascii="Book Antiqua" w:hAnsi="Book Antiqua" w:cs="Arial"/>
          <w:b/>
          <w:bCs/>
          <w:sz w:val="40"/>
          <w:szCs w:val="40"/>
        </w:rPr>
        <w:t>Syntax</w:t>
      </w:r>
    </w:p>
    <w:p w14:paraId="4056007F" w14:textId="77777777" w:rsidR="00E234D1" w:rsidRPr="00862121" w:rsidRDefault="00E234D1" w:rsidP="00E234D1">
      <w:pPr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The syntax for a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nested if </w:t>
      </w:r>
      <w:r w:rsidRPr="00862121">
        <w:rPr>
          <w:rFonts w:ascii="Book Antiqua" w:hAnsi="Book Antiqua" w:cs="Verdana"/>
          <w:sz w:val="40"/>
          <w:szCs w:val="40"/>
        </w:rPr>
        <w:t>statement is as follows:</w:t>
      </w:r>
    </w:p>
    <w:p w14:paraId="3E5DE2CD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gramStart"/>
      <w:r w:rsidRPr="00862121">
        <w:rPr>
          <w:rFonts w:ascii="Book Antiqua" w:hAnsi="Book Antiqua" w:cs="Consolas"/>
          <w:sz w:val="40"/>
          <w:szCs w:val="40"/>
        </w:rPr>
        <w:t xml:space="preserve">if( 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boolean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_expression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 xml:space="preserve"> 1)</w:t>
      </w:r>
    </w:p>
    <w:p w14:paraId="32D2A412" w14:textId="77777777" w:rsidR="00E234D1" w:rsidRPr="00862121" w:rsidRDefault="00E234D1" w:rsidP="00E234D1">
      <w:pPr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55ED18F6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/* Executes when the 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boolean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 xml:space="preserve"> expression 1 is true */</w:t>
      </w:r>
    </w:p>
    <w:p w14:paraId="03E367B8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gramStart"/>
      <w:r w:rsidRPr="00862121">
        <w:rPr>
          <w:rFonts w:ascii="Book Antiqua" w:hAnsi="Book Antiqua" w:cs="Consolas"/>
          <w:sz w:val="40"/>
          <w:szCs w:val="40"/>
        </w:rPr>
        <w:t>if(</w:t>
      </w:r>
      <w:proofErr w:type="spellStart"/>
      <w:proofErr w:type="gramEnd"/>
      <w:r w:rsidRPr="00862121">
        <w:rPr>
          <w:rFonts w:ascii="Book Antiqua" w:hAnsi="Book Antiqua" w:cs="Consolas"/>
          <w:sz w:val="40"/>
          <w:szCs w:val="40"/>
        </w:rPr>
        <w:t>boolean_expression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 xml:space="preserve"> 2)</w:t>
      </w:r>
    </w:p>
    <w:p w14:paraId="460EA2DC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3A8AA16C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/* Executes when the 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boolean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 xml:space="preserve"> expression 2 is true */</w:t>
      </w:r>
    </w:p>
    <w:p w14:paraId="735F7B5B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310C4B12" w14:textId="77777777" w:rsidR="00E234D1" w:rsidRPr="00862121" w:rsidRDefault="00E234D1" w:rsidP="00E234D1">
      <w:pPr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3FA8B281" w14:textId="77777777" w:rsidR="00E234D1" w:rsidRPr="00862121" w:rsidRDefault="00E234D1" w:rsidP="00E234D1">
      <w:pPr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You can nest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else if...else </w:t>
      </w:r>
      <w:r w:rsidRPr="00862121">
        <w:rPr>
          <w:rFonts w:ascii="Book Antiqua" w:hAnsi="Book Antiqua" w:cs="Verdana"/>
          <w:sz w:val="40"/>
          <w:szCs w:val="40"/>
        </w:rPr>
        <w:t xml:space="preserve">in the similar way as you have nested </w:t>
      </w:r>
      <w:r w:rsidRPr="00862121">
        <w:rPr>
          <w:rFonts w:ascii="Book Antiqua" w:hAnsi="Book Antiqua" w:cs="Verdana,Italic"/>
          <w:i/>
          <w:iCs/>
          <w:sz w:val="40"/>
          <w:szCs w:val="40"/>
        </w:rPr>
        <w:t xml:space="preserve">if </w:t>
      </w:r>
      <w:r w:rsidRPr="00862121">
        <w:rPr>
          <w:rFonts w:ascii="Book Antiqua" w:hAnsi="Book Antiqua" w:cs="Verdana"/>
          <w:sz w:val="40"/>
          <w:szCs w:val="40"/>
        </w:rPr>
        <w:t>statements.</w:t>
      </w:r>
    </w:p>
    <w:p w14:paraId="45D4C4D9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sz w:val="40"/>
          <w:szCs w:val="40"/>
        </w:rPr>
      </w:pPr>
      <w:r w:rsidRPr="00862121">
        <w:rPr>
          <w:rFonts w:ascii="Book Antiqua" w:hAnsi="Book Antiqua" w:cs="Arial"/>
          <w:b/>
          <w:bCs/>
          <w:sz w:val="40"/>
          <w:szCs w:val="40"/>
        </w:rPr>
        <w:lastRenderedPageBreak/>
        <w:t>Example</w:t>
      </w:r>
    </w:p>
    <w:p w14:paraId="0E908556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#include &lt;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stdio.h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&gt;</w:t>
      </w:r>
    </w:p>
    <w:p w14:paraId="5957F92D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int main ()</w:t>
      </w:r>
    </w:p>
    <w:p w14:paraId="1EFF1163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3A4AB4DE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/* local variable definition */</w:t>
      </w:r>
    </w:p>
    <w:p w14:paraId="5F098170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int a = 100;</w:t>
      </w:r>
    </w:p>
    <w:p w14:paraId="0AB788E5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int b = 200;</w:t>
      </w:r>
    </w:p>
    <w:p w14:paraId="3E0B7F8D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/* check the 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boolean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 xml:space="preserve"> condition */</w:t>
      </w:r>
    </w:p>
    <w:p w14:paraId="5A290D34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gramStart"/>
      <w:r w:rsidRPr="00862121">
        <w:rPr>
          <w:rFonts w:ascii="Book Antiqua" w:hAnsi="Book Antiqua" w:cs="Consolas"/>
          <w:sz w:val="40"/>
          <w:szCs w:val="40"/>
        </w:rPr>
        <w:t>if( a</w:t>
      </w:r>
      <w:proofErr w:type="gramEnd"/>
      <w:r w:rsidRPr="00862121">
        <w:rPr>
          <w:rFonts w:ascii="Book Antiqua" w:hAnsi="Book Antiqua" w:cs="Consolas"/>
          <w:sz w:val="40"/>
          <w:szCs w:val="40"/>
        </w:rPr>
        <w:t xml:space="preserve"> == 100 )</w:t>
      </w:r>
    </w:p>
    <w:p w14:paraId="73EC5A94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4D5BE609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/* if condition is true then check the following */</w:t>
      </w:r>
    </w:p>
    <w:p w14:paraId="5994D44A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gramStart"/>
      <w:r w:rsidRPr="00862121">
        <w:rPr>
          <w:rFonts w:ascii="Book Antiqua" w:hAnsi="Book Antiqua" w:cs="Consolas"/>
          <w:sz w:val="40"/>
          <w:szCs w:val="40"/>
        </w:rPr>
        <w:t>if( b</w:t>
      </w:r>
      <w:proofErr w:type="gramEnd"/>
      <w:r w:rsidRPr="00862121">
        <w:rPr>
          <w:rFonts w:ascii="Book Antiqua" w:hAnsi="Book Antiqua" w:cs="Consolas"/>
          <w:sz w:val="40"/>
          <w:szCs w:val="40"/>
        </w:rPr>
        <w:t xml:space="preserve"> == 200 )</w:t>
      </w:r>
    </w:p>
    <w:p w14:paraId="3DA0FFBD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647FBBDE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/* if condition is true then print the following */</w:t>
      </w:r>
    </w:p>
    <w:p w14:paraId="1357150F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"Value of a is 100 and b is 200\n" );</w:t>
      </w:r>
    </w:p>
    <w:p w14:paraId="0ECF9906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4D2E33FA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008CCB86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"Exact value of a is : %d\n", a );</w:t>
      </w:r>
    </w:p>
    <w:p w14:paraId="34689505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"Exact value of b is : %d\n", b );</w:t>
      </w:r>
    </w:p>
    <w:p w14:paraId="2B29A348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return 0;</w:t>
      </w:r>
    </w:p>
    <w:p w14:paraId="7769C48D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2FA6510B" w14:textId="77777777" w:rsidR="00E234D1" w:rsidRPr="00862121" w:rsidRDefault="00E234D1" w:rsidP="00E234D1">
      <w:pPr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When the above code is compiled and executed, it produces the following result:</w:t>
      </w:r>
    </w:p>
    <w:p w14:paraId="1A7FDFF3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Value of a is 100 and b is 200</w:t>
      </w:r>
    </w:p>
    <w:p w14:paraId="36BF35A9" w14:textId="77777777" w:rsidR="00E234D1" w:rsidRPr="00862121" w:rsidRDefault="00E234D1" w:rsidP="00E234D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Exact value of a 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is :</w:t>
      </w:r>
      <w:proofErr w:type="gramEnd"/>
      <w:r w:rsidRPr="00862121">
        <w:rPr>
          <w:rFonts w:ascii="Book Antiqua" w:hAnsi="Book Antiqua" w:cs="Consolas"/>
          <w:sz w:val="40"/>
          <w:szCs w:val="40"/>
        </w:rPr>
        <w:t xml:space="preserve"> 100</w:t>
      </w:r>
    </w:p>
    <w:p w14:paraId="607A59B4" w14:textId="77777777" w:rsidR="00E234D1" w:rsidRPr="00862121" w:rsidRDefault="00E234D1" w:rsidP="00E234D1">
      <w:pPr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Exact value of b 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is :</w:t>
      </w:r>
      <w:proofErr w:type="gramEnd"/>
      <w:r w:rsidRPr="00862121">
        <w:rPr>
          <w:rFonts w:ascii="Book Antiqua" w:hAnsi="Book Antiqua" w:cs="Consolas"/>
          <w:sz w:val="40"/>
          <w:szCs w:val="40"/>
        </w:rPr>
        <w:t xml:space="preserve"> 200</w:t>
      </w:r>
    </w:p>
    <w:p w14:paraId="50D028E7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sz w:val="40"/>
          <w:szCs w:val="40"/>
        </w:rPr>
      </w:pPr>
      <w:r w:rsidRPr="00862121">
        <w:rPr>
          <w:rFonts w:ascii="Book Antiqua" w:hAnsi="Book Antiqua" w:cs="Arial"/>
          <w:b/>
          <w:bCs/>
          <w:sz w:val="40"/>
          <w:szCs w:val="40"/>
        </w:rPr>
        <w:lastRenderedPageBreak/>
        <w:t>switch Statement</w:t>
      </w:r>
    </w:p>
    <w:p w14:paraId="5CBE0FF1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A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switch </w:t>
      </w:r>
      <w:r w:rsidRPr="00862121">
        <w:rPr>
          <w:rFonts w:ascii="Book Antiqua" w:hAnsi="Book Antiqua" w:cs="Verdana"/>
          <w:sz w:val="40"/>
          <w:szCs w:val="40"/>
        </w:rPr>
        <w:t>statement allows a variable to be tested for equality against a list of</w:t>
      </w:r>
    </w:p>
    <w:p w14:paraId="02766B38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values. Each value is called a case, and the variable being switched on is</w:t>
      </w:r>
    </w:p>
    <w:p w14:paraId="13FBEE95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checked for each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>switch case</w:t>
      </w:r>
      <w:r w:rsidRPr="00862121">
        <w:rPr>
          <w:rFonts w:ascii="Book Antiqua" w:hAnsi="Book Antiqua" w:cs="Verdana"/>
          <w:sz w:val="40"/>
          <w:szCs w:val="40"/>
        </w:rPr>
        <w:t>.</w:t>
      </w:r>
    </w:p>
    <w:p w14:paraId="42FC7630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sz w:val="40"/>
          <w:szCs w:val="40"/>
        </w:rPr>
      </w:pPr>
      <w:r w:rsidRPr="00862121">
        <w:rPr>
          <w:rFonts w:ascii="Book Antiqua" w:hAnsi="Book Antiqua" w:cs="Arial"/>
          <w:b/>
          <w:bCs/>
          <w:sz w:val="40"/>
          <w:szCs w:val="40"/>
        </w:rPr>
        <w:t>Syntax</w:t>
      </w:r>
    </w:p>
    <w:p w14:paraId="6A4EF8C9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The syntax for a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switch </w:t>
      </w:r>
      <w:r w:rsidRPr="00862121">
        <w:rPr>
          <w:rFonts w:ascii="Book Antiqua" w:hAnsi="Book Antiqua" w:cs="Verdana"/>
          <w:sz w:val="40"/>
          <w:szCs w:val="40"/>
        </w:rPr>
        <w:t>statement in C programming language is as follows:</w:t>
      </w:r>
    </w:p>
    <w:p w14:paraId="72AB1FB1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switch(expression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){</w:t>
      </w:r>
      <w:proofErr w:type="gramEnd"/>
    </w:p>
    <w:p w14:paraId="29EBBFFD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case constant-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expression :</w:t>
      </w:r>
      <w:proofErr w:type="gramEnd"/>
    </w:p>
    <w:p w14:paraId="54311BF5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statement(s);</w:t>
      </w:r>
    </w:p>
    <w:p w14:paraId="7B0A780B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break; /* optional */</w:t>
      </w:r>
    </w:p>
    <w:p w14:paraId="5BAC295E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case constant-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expression :</w:t>
      </w:r>
      <w:proofErr w:type="gramEnd"/>
    </w:p>
    <w:p w14:paraId="76BBE039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statement(s);</w:t>
      </w:r>
    </w:p>
    <w:p w14:paraId="2095EC2F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break; /* optional */</w:t>
      </w:r>
    </w:p>
    <w:p w14:paraId="32929C1E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/* you can have any number of case statements */</w:t>
      </w:r>
    </w:p>
    <w:p w14:paraId="3D7C0AF5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gramStart"/>
      <w:r w:rsidRPr="00862121">
        <w:rPr>
          <w:rFonts w:ascii="Book Antiqua" w:hAnsi="Book Antiqua" w:cs="Consolas"/>
          <w:sz w:val="40"/>
          <w:szCs w:val="40"/>
        </w:rPr>
        <w:t>default :</w:t>
      </w:r>
      <w:proofErr w:type="gramEnd"/>
      <w:r w:rsidRPr="00862121">
        <w:rPr>
          <w:rFonts w:ascii="Book Antiqua" w:hAnsi="Book Antiqua" w:cs="Consolas"/>
          <w:sz w:val="40"/>
          <w:szCs w:val="40"/>
        </w:rPr>
        <w:t xml:space="preserve"> /* Optional */</w:t>
      </w:r>
    </w:p>
    <w:p w14:paraId="5ABD2D99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statement(s);</w:t>
      </w:r>
    </w:p>
    <w:p w14:paraId="268B2332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42D1FC1F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The following rules apply to a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switch </w:t>
      </w:r>
      <w:r w:rsidRPr="00862121">
        <w:rPr>
          <w:rFonts w:ascii="Book Antiqua" w:hAnsi="Book Antiqua" w:cs="Verdana"/>
          <w:sz w:val="40"/>
          <w:szCs w:val="40"/>
        </w:rPr>
        <w:t>statement:</w:t>
      </w:r>
    </w:p>
    <w:p w14:paraId="0CC20BA1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Symbol"/>
          <w:sz w:val="40"/>
          <w:szCs w:val="40"/>
        </w:rPr>
        <w:t xml:space="preserve"> </w:t>
      </w:r>
      <w:r w:rsidRPr="00862121">
        <w:rPr>
          <w:rFonts w:ascii="Book Antiqua" w:hAnsi="Book Antiqua" w:cs="Verdana"/>
          <w:sz w:val="40"/>
          <w:szCs w:val="40"/>
        </w:rPr>
        <w:t xml:space="preserve">The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expression </w:t>
      </w:r>
      <w:r w:rsidRPr="00862121">
        <w:rPr>
          <w:rFonts w:ascii="Book Antiqua" w:hAnsi="Book Antiqua" w:cs="Verdana"/>
          <w:sz w:val="40"/>
          <w:szCs w:val="40"/>
        </w:rPr>
        <w:t xml:space="preserve">used in a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switch </w:t>
      </w:r>
      <w:r w:rsidRPr="00862121">
        <w:rPr>
          <w:rFonts w:ascii="Book Antiqua" w:hAnsi="Book Antiqua" w:cs="Verdana"/>
          <w:sz w:val="40"/>
          <w:szCs w:val="40"/>
        </w:rPr>
        <w:t>statement must have an integral or</w:t>
      </w:r>
    </w:p>
    <w:p w14:paraId="0B44D537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enumerated type, or be of a class type in which the class has a single</w:t>
      </w:r>
    </w:p>
    <w:p w14:paraId="6AB45B85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conversion function to an integral or enumerated type.</w:t>
      </w:r>
    </w:p>
    <w:p w14:paraId="2427F488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Symbol"/>
          <w:sz w:val="40"/>
          <w:szCs w:val="40"/>
        </w:rPr>
        <w:lastRenderedPageBreak/>
        <w:t xml:space="preserve"> </w:t>
      </w:r>
      <w:r w:rsidRPr="00862121">
        <w:rPr>
          <w:rFonts w:ascii="Book Antiqua" w:hAnsi="Book Antiqua" w:cs="Verdana"/>
          <w:sz w:val="40"/>
          <w:szCs w:val="40"/>
        </w:rPr>
        <w:t>You can have any number of case statements within a switch. Each case is</w:t>
      </w:r>
    </w:p>
    <w:p w14:paraId="2BDCB882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followed by the value to be compared to and a colon.</w:t>
      </w:r>
    </w:p>
    <w:p w14:paraId="4D9F286B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Symbol"/>
          <w:sz w:val="40"/>
          <w:szCs w:val="40"/>
        </w:rPr>
        <w:t xml:space="preserve"> </w:t>
      </w:r>
      <w:r w:rsidRPr="00862121">
        <w:rPr>
          <w:rFonts w:ascii="Book Antiqua" w:hAnsi="Book Antiqua" w:cs="Verdana"/>
          <w:sz w:val="40"/>
          <w:szCs w:val="40"/>
        </w:rPr>
        <w:t xml:space="preserve">The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constant-expression </w:t>
      </w:r>
      <w:r w:rsidRPr="00862121">
        <w:rPr>
          <w:rFonts w:ascii="Book Antiqua" w:hAnsi="Book Antiqua" w:cs="Verdana"/>
          <w:sz w:val="40"/>
          <w:szCs w:val="40"/>
        </w:rPr>
        <w:t>for a case must be the same data type as the</w:t>
      </w:r>
    </w:p>
    <w:p w14:paraId="6DDE7EDD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variable in the switch, and it must be a constant or a literal.</w:t>
      </w:r>
    </w:p>
    <w:p w14:paraId="0BB5D701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Symbol"/>
          <w:sz w:val="40"/>
          <w:szCs w:val="40"/>
        </w:rPr>
        <w:t xml:space="preserve"> </w:t>
      </w:r>
      <w:r w:rsidRPr="00862121">
        <w:rPr>
          <w:rFonts w:ascii="Book Antiqua" w:hAnsi="Book Antiqua" w:cs="Verdana"/>
          <w:sz w:val="40"/>
          <w:szCs w:val="40"/>
        </w:rPr>
        <w:t>When the variable being switched on is equal to a case, the statements</w:t>
      </w:r>
    </w:p>
    <w:p w14:paraId="5A05F86F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following that case will execute until a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break </w:t>
      </w:r>
      <w:r w:rsidRPr="00862121">
        <w:rPr>
          <w:rFonts w:ascii="Book Antiqua" w:hAnsi="Book Antiqua" w:cs="Verdana"/>
          <w:sz w:val="40"/>
          <w:szCs w:val="40"/>
        </w:rPr>
        <w:t>statement is reached.</w:t>
      </w:r>
    </w:p>
    <w:p w14:paraId="3218A792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Symbol"/>
          <w:sz w:val="40"/>
          <w:szCs w:val="40"/>
        </w:rPr>
        <w:t xml:space="preserve"> </w:t>
      </w:r>
      <w:r w:rsidRPr="00862121">
        <w:rPr>
          <w:rFonts w:ascii="Book Antiqua" w:hAnsi="Book Antiqua" w:cs="Verdana"/>
          <w:sz w:val="40"/>
          <w:szCs w:val="40"/>
        </w:rPr>
        <w:t xml:space="preserve">When a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break </w:t>
      </w:r>
      <w:r w:rsidRPr="00862121">
        <w:rPr>
          <w:rFonts w:ascii="Book Antiqua" w:hAnsi="Book Antiqua" w:cs="Verdana"/>
          <w:sz w:val="40"/>
          <w:szCs w:val="40"/>
        </w:rPr>
        <w:t>statement is reached, the switch terminates, and the flow</w:t>
      </w:r>
    </w:p>
    <w:p w14:paraId="76E15F6E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of control jumps to the next line following the switch statement.</w:t>
      </w:r>
    </w:p>
    <w:p w14:paraId="3F170588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Symbol"/>
          <w:sz w:val="40"/>
          <w:szCs w:val="40"/>
        </w:rPr>
        <w:t xml:space="preserve"> </w:t>
      </w:r>
      <w:r w:rsidRPr="00862121">
        <w:rPr>
          <w:rFonts w:ascii="Book Antiqua" w:hAnsi="Book Antiqua" w:cs="Verdana"/>
          <w:sz w:val="40"/>
          <w:szCs w:val="40"/>
        </w:rPr>
        <w:t xml:space="preserve">Not every case needs to contain a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>break</w:t>
      </w:r>
      <w:r w:rsidRPr="00862121">
        <w:rPr>
          <w:rFonts w:ascii="Book Antiqua" w:hAnsi="Book Antiqua" w:cs="Verdana"/>
          <w:sz w:val="40"/>
          <w:szCs w:val="40"/>
        </w:rPr>
        <w:t xml:space="preserve">. If no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break </w:t>
      </w:r>
      <w:r w:rsidRPr="00862121">
        <w:rPr>
          <w:rFonts w:ascii="Book Antiqua" w:hAnsi="Book Antiqua" w:cs="Verdana"/>
          <w:sz w:val="40"/>
          <w:szCs w:val="40"/>
        </w:rPr>
        <w:t>appears, the flow of</w:t>
      </w:r>
    </w:p>
    <w:p w14:paraId="713C14EF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control will </w:t>
      </w:r>
      <w:r w:rsidRPr="00862121">
        <w:rPr>
          <w:rFonts w:ascii="Book Antiqua" w:hAnsi="Book Antiqua" w:cs="Verdana,Italic"/>
          <w:i/>
          <w:iCs/>
          <w:sz w:val="40"/>
          <w:szCs w:val="40"/>
        </w:rPr>
        <w:t xml:space="preserve">fall through </w:t>
      </w:r>
      <w:r w:rsidRPr="00862121">
        <w:rPr>
          <w:rFonts w:ascii="Book Antiqua" w:hAnsi="Book Antiqua" w:cs="Verdana"/>
          <w:sz w:val="40"/>
          <w:szCs w:val="40"/>
        </w:rPr>
        <w:t>to subsequent cases until a break is reached.</w:t>
      </w:r>
    </w:p>
    <w:p w14:paraId="28FC0F8F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Symbol"/>
          <w:sz w:val="40"/>
          <w:szCs w:val="40"/>
        </w:rPr>
        <w:t xml:space="preserve"> </w:t>
      </w:r>
      <w:r w:rsidRPr="00862121">
        <w:rPr>
          <w:rFonts w:ascii="Book Antiqua" w:hAnsi="Book Antiqua" w:cs="Verdana"/>
          <w:sz w:val="40"/>
          <w:szCs w:val="40"/>
        </w:rPr>
        <w:t xml:space="preserve">A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switch </w:t>
      </w:r>
      <w:r w:rsidRPr="00862121">
        <w:rPr>
          <w:rFonts w:ascii="Book Antiqua" w:hAnsi="Book Antiqua" w:cs="Verdana"/>
          <w:sz w:val="40"/>
          <w:szCs w:val="40"/>
        </w:rPr>
        <w:t xml:space="preserve">statement can have an optional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default </w:t>
      </w:r>
      <w:r w:rsidRPr="00862121">
        <w:rPr>
          <w:rFonts w:ascii="Book Antiqua" w:hAnsi="Book Antiqua" w:cs="Verdana"/>
          <w:sz w:val="40"/>
          <w:szCs w:val="40"/>
        </w:rPr>
        <w:t>case, which must</w:t>
      </w:r>
    </w:p>
    <w:p w14:paraId="68EDA8CE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appear at the end of the switch. The default case can be used for</w:t>
      </w:r>
    </w:p>
    <w:p w14:paraId="0071C819" w14:textId="77777777" w:rsidR="00BF0E04" w:rsidRPr="00862121" w:rsidRDefault="00BF0E04" w:rsidP="00BF0E04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performing a task when none of the cases is true. No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break </w:t>
      </w:r>
      <w:r w:rsidRPr="00862121">
        <w:rPr>
          <w:rFonts w:ascii="Book Antiqua" w:hAnsi="Book Antiqua" w:cs="Verdana"/>
          <w:sz w:val="40"/>
          <w:szCs w:val="40"/>
        </w:rPr>
        <w:t>is needed in</w:t>
      </w:r>
    </w:p>
    <w:p w14:paraId="281611B8" w14:textId="77777777" w:rsidR="00E234D1" w:rsidRPr="00862121" w:rsidRDefault="00BF0E04" w:rsidP="00BF0E04">
      <w:pPr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the default </w:t>
      </w:r>
      <w:proofErr w:type="gramStart"/>
      <w:r w:rsidRPr="00862121">
        <w:rPr>
          <w:rFonts w:ascii="Book Antiqua" w:hAnsi="Book Antiqua" w:cs="Verdana"/>
          <w:sz w:val="40"/>
          <w:szCs w:val="40"/>
        </w:rPr>
        <w:t>case</w:t>
      </w:r>
      <w:proofErr w:type="gramEnd"/>
      <w:r w:rsidRPr="00862121">
        <w:rPr>
          <w:rFonts w:ascii="Book Antiqua" w:hAnsi="Book Antiqua" w:cs="Verdana"/>
          <w:sz w:val="40"/>
          <w:szCs w:val="40"/>
        </w:rPr>
        <w:t>.</w:t>
      </w:r>
    </w:p>
    <w:p w14:paraId="71B280E1" w14:textId="77777777" w:rsidR="0011640E" w:rsidRPr="00862121" w:rsidRDefault="0011640E" w:rsidP="00BF0E04">
      <w:pPr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/>
          <w:noProof/>
          <w:sz w:val="40"/>
          <w:szCs w:val="40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14D91503" wp14:editId="6707BECC">
            <wp:simplePos x="0" y="0"/>
            <wp:positionH relativeFrom="margin">
              <wp:posOffset>571500</wp:posOffset>
            </wp:positionH>
            <wp:positionV relativeFrom="paragraph">
              <wp:posOffset>209550</wp:posOffset>
            </wp:positionV>
            <wp:extent cx="4943475" cy="44767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7368D" w14:textId="77777777" w:rsidR="0011640E" w:rsidRPr="00862121" w:rsidRDefault="0011640E" w:rsidP="00BF0E04">
      <w:pPr>
        <w:rPr>
          <w:rFonts w:ascii="Book Antiqua" w:hAnsi="Book Antiqua"/>
          <w:sz w:val="40"/>
          <w:szCs w:val="40"/>
        </w:rPr>
      </w:pPr>
    </w:p>
    <w:p w14:paraId="77C4BCB9" w14:textId="77777777" w:rsidR="0011640E" w:rsidRPr="00862121" w:rsidRDefault="0011640E" w:rsidP="00BF0E04">
      <w:pPr>
        <w:rPr>
          <w:rFonts w:ascii="Book Antiqua" w:hAnsi="Book Antiqua"/>
          <w:sz w:val="40"/>
          <w:szCs w:val="40"/>
        </w:rPr>
      </w:pPr>
    </w:p>
    <w:p w14:paraId="51890EED" w14:textId="77777777" w:rsidR="0011640E" w:rsidRPr="00862121" w:rsidRDefault="0011640E" w:rsidP="00BF0E04">
      <w:pPr>
        <w:rPr>
          <w:rFonts w:ascii="Book Antiqua" w:hAnsi="Book Antiqua"/>
          <w:sz w:val="40"/>
          <w:szCs w:val="40"/>
        </w:rPr>
      </w:pPr>
    </w:p>
    <w:p w14:paraId="120E6E8C" w14:textId="77777777" w:rsidR="0011640E" w:rsidRPr="00862121" w:rsidRDefault="0011640E" w:rsidP="00BF0E04">
      <w:pPr>
        <w:rPr>
          <w:rFonts w:ascii="Book Antiqua" w:hAnsi="Book Antiqua"/>
          <w:sz w:val="40"/>
          <w:szCs w:val="40"/>
        </w:rPr>
      </w:pPr>
    </w:p>
    <w:p w14:paraId="4EB3992C" w14:textId="77777777" w:rsidR="0011640E" w:rsidRPr="00862121" w:rsidRDefault="0011640E" w:rsidP="00BF0E04">
      <w:pPr>
        <w:rPr>
          <w:rFonts w:ascii="Book Antiqua" w:hAnsi="Book Antiqua"/>
          <w:sz w:val="40"/>
          <w:szCs w:val="40"/>
        </w:rPr>
      </w:pPr>
    </w:p>
    <w:p w14:paraId="5B07FC2F" w14:textId="77777777" w:rsidR="0011640E" w:rsidRPr="00862121" w:rsidRDefault="0011640E" w:rsidP="00BF0E04">
      <w:pPr>
        <w:rPr>
          <w:rFonts w:ascii="Book Antiqua" w:hAnsi="Book Antiqua"/>
          <w:sz w:val="40"/>
          <w:szCs w:val="40"/>
        </w:rPr>
      </w:pPr>
    </w:p>
    <w:p w14:paraId="5C6270B0" w14:textId="77777777" w:rsidR="0011640E" w:rsidRPr="00862121" w:rsidRDefault="0011640E" w:rsidP="00BF0E04">
      <w:pPr>
        <w:rPr>
          <w:rFonts w:ascii="Book Antiqua" w:hAnsi="Book Antiqua"/>
          <w:sz w:val="40"/>
          <w:szCs w:val="40"/>
        </w:rPr>
      </w:pPr>
    </w:p>
    <w:p w14:paraId="4789F311" w14:textId="77777777" w:rsidR="0011640E" w:rsidRPr="00862121" w:rsidRDefault="0011640E" w:rsidP="00BF0E04">
      <w:pPr>
        <w:rPr>
          <w:rFonts w:ascii="Book Antiqua" w:hAnsi="Book Antiqua"/>
          <w:sz w:val="40"/>
          <w:szCs w:val="40"/>
        </w:rPr>
      </w:pPr>
    </w:p>
    <w:p w14:paraId="123EB8EE" w14:textId="77777777" w:rsidR="0011640E" w:rsidRPr="00862121" w:rsidRDefault="0011640E" w:rsidP="00BF0E04">
      <w:pPr>
        <w:rPr>
          <w:rFonts w:ascii="Book Antiqua" w:hAnsi="Book Antiqua"/>
          <w:sz w:val="40"/>
          <w:szCs w:val="40"/>
        </w:rPr>
      </w:pPr>
    </w:p>
    <w:p w14:paraId="0B494F91" w14:textId="77777777" w:rsidR="0011640E" w:rsidRPr="00862121" w:rsidRDefault="0011640E" w:rsidP="00BF0E04">
      <w:pPr>
        <w:rPr>
          <w:rFonts w:ascii="Book Antiqua" w:hAnsi="Book Antiqua"/>
          <w:sz w:val="40"/>
          <w:szCs w:val="40"/>
        </w:rPr>
      </w:pPr>
    </w:p>
    <w:p w14:paraId="167E1DA2" w14:textId="77777777" w:rsidR="0011640E" w:rsidRPr="00862121" w:rsidRDefault="0011640E" w:rsidP="00BF0E04">
      <w:pPr>
        <w:rPr>
          <w:rFonts w:ascii="Book Antiqua" w:hAnsi="Book Antiqua"/>
          <w:sz w:val="40"/>
          <w:szCs w:val="40"/>
        </w:rPr>
      </w:pPr>
    </w:p>
    <w:p w14:paraId="7F438CEA" w14:textId="77777777" w:rsidR="0011640E" w:rsidRPr="00862121" w:rsidRDefault="0011640E" w:rsidP="00BF0E04">
      <w:pPr>
        <w:rPr>
          <w:rFonts w:ascii="Book Antiqua" w:hAnsi="Book Antiqua"/>
          <w:sz w:val="40"/>
          <w:szCs w:val="40"/>
        </w:rPr>
      </w:pPr>
    </w:p>
    <w:p w14:paraId="5D81EEA2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#include &lt;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stdio.h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&gt;</w:t>
      </w:r>
    </w:p>
    <w:p w14:paraId="5CAC9FFB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int main ()</w:t>
      </w:r>
    </w:p>
    <w:p w14:paraId="658245EF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51C1D54A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/* local variable definition */</w:t>
      </w:r>
    </w:p>
    <w:p w14:paraId="14204E34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char grade = 'B';</w:t>
      </w:r>
    </w:p>
    <w:p w14:paraId="3664DDF5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switch(grade)</w:t>
      </w:r>
    </w:p>
    <w:p w14:paraId="56A3DB44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671FA2AE" w14:textId="77777777" w:rsidR="0011640E" w:rsidRPr="00862121" w:rsidRDefault="0011640E" w:rsidP="0011640E">
      <w:pPr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case 'A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' :</w:t>
      </w:r>
      <w:proofErr w:type="gramEnd"/>
    </w:p>
    <w:p w14:paraId="43B0EB64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lastRenderedPageBreak/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"Excellent!\n" );</w:t>
      </w:r>
    </w:p>
    <w:p w14:paraId="754330AB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break;</w:t>
      </w:r>
    </w:p>
    <w:p w14:paraId="2DAF0C0E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case 'B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' :</w:t>
      </w:r>
      <w:proofErr w:type="gramEnd"/>
    </w:p>
    <w:p w14:paraId="2F6E3959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case 'C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' :</w:t>
      </w:r>
      <w:proofErr w:type="gramEnd"/>
    </w:p>
    <w:p w14:paraId="329AD104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"Well done\n" );</w:t>
      </w:r>
    </w:p>
    <w:p w14:paraId="78515D71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break;</w:t>
      </w:r>
    </w:p>
    <w:p w14:paraId="647AB3D5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case 'D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' :</w:t>
      </w:r>
      <w:proofErr w:type="gramEnd"/>
    </w:p>
    <w:p w14:paraId="5251CEEA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"You passed\n" );</w:t>
      </w:r>
    </w:p>
    <w:p w14:paraId="277BCD5D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break;</w:t>
      </w:r>
    </w:p>
    <w:p w14:paraId="538220E8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case 'F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' :</w:t>
      </w:r>
      <w:proofErr w:type="gramEnd"/>
    </w:p>
    <w:p w14:paraId="42353FFE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"Better try again\n" );</w:t>
      </w:r>
    </w:p>
    <w:p w14:paraId="0FE4D9B4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break;</w:t>
      </w:r>
    </w:p>
    <w:p w14:paraId="59808D7B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gramStart"/>
      <w:r w:rsidRPr="00862121">
        <w:rPr>
          <w:rFonts w:ascii="Book Antiqua" w:hAnsi="Book Antiqua" w:cs="Consolas"/>
          <w:sz w:val="40"/>
          <w:szCs w:val="40"/>
        </w:rPr>
        <w:t>default :</w:t>
      </w:r>
      <w:proofErr w:type="gramEnd"/>
    </w:p>
    <w:p w14:paraId="33C07F47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"Invalid grade\n" );</w:t>
      </w:r>
    </w:p>
    <w:p w14:paraId="7ADF873A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6C53C45D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"Your grade is %c\n", grade );</w:t>
      </w:r>
    </w:p>
    <w:p w14:paraId="64A10D35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return 0;</w:t>
      </w:r>
    </w:p>
    <w:p w14:paraId="118499FA" w14:textId="77777777" w:rsidR="0011640E" w:rsidRPr="00862121" w:rsidRDefault="0011640E" w:rsidP="0011640E">
      <w:pPr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2713B8A1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When the above code is compiled and executed, it produces the following result:</w:t>
      </w:r>
    </w:p>
    <w:p w14:paraId="3A9EC3CB" w14:textId="77777777" w:rsidR="0011640E" w:rsidRPr="00862121" w:rsidRDefault="0011640E" w:rsidP="0011640E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Well done</w:t>
      </w:r>
    </w:p>
    <w:p w14:paraId="77CA0B46" w14:textId="77777777" w:rsidR="0011640E" w:rsidRPr="00862121" w:rsidRDefault="0011640E" w:rsidP="0011640E">
      <w:pPr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Your grade is B</w:t>
      </w:r>
    </w:p>
    <w:p w14:paraId="1D1F760A" w14:textId="77777777" w:rsidR="002E1236" w:rsidRPr="00862121" w:rsidRDefault="002E1236" w:rsidP="002E1236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sz w:val="40"/>
          <w:szCs w:val="40"/>
        </w:rPr>
      </w:pPr>
      <w:r w:rsidRPr="00862121">
        <w:rPr>
          <w:rFonts w:ascii="Book Antiqua" w:hAnsi="Book Antiqua" w:cs="Arial"/>
          <w:b/>
          <w:bCs/>
          <w:sz w:val="40"/>
          <w:szCs w:val="40"/>
        </w:rPr>
        <w:t>Nested switch Statements</w:t>
      </w:r>
    </w:p>
    <w:p w14:paraId="5B002FFA" w14:textId="77777777" w:rsidR="002E1236" w:rsidRPr="00862121" w:rsidRDefault="002E1236" w:rsidP="002E1236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It is possible to have a switch as a part of the statement sequence of an outer</w:t>
      </w:r>
    </w:p>
    <w:p w14:paraId="313D7B90" w14:textId="77777777" w:rsidR="002E1236" w:rsidRPr="00862121" w:rsidRDefault="002E1236" w:rsidP="002E1236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lastRenderedPageBreak/>
        <w:t>switch. Even if the case constants of the inner and outer switch contain common</w:t>
      </w:r>
    </w:p>
    <w:p w14:paraId="1EBA12D0" w14:textId="77777777" w:rsidR="002E1236" w:rsidRPr="00862121" w:rsidRDefault="002E1236" w:rsidP="002E1236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values, no conflicts will arise.</w:t>
      </w:r>
    </w:p>
    <w:p w14:paraId="637084AF" w14:textId="77777777" w:rsidR="002E1236" w:rsidRPr="00862121" w:rsidRDefault="002E1236" w:rsidP="002E1236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sz w:val="40"/>
          <w:szCs w:val="40"/>
        </w:rPr>
      </w:pPr>
      <w:r w:rsidRPr="00862121">
        <w:rPr>
          <w:rFonts w:ascii="Book Antiqua" w:hAnsi="Book Antiqua" w:cs="Arial"/>
          <w:b/>
          <w:bCs/>
          <w:sz w:val="40"/>
          <w:szCs w:val="40"/>
        </w:rPr>
        <w:t>Syntax</w:t>
      </w:r>
    </w:p>
    <w:p w14:paraId="6E9F2695" w14:textId="77777777" w:rsidR="002E1236" w:rsidRPr="00862121" w:rsidRDefault="002E1236" w:rsidP="002E1236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The syntax for a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nested switch </w:t>
      </w:r>
      <w:r w:rsidRPr="00862121">
        <w:rPr>
          <w:rFonts w:ascii="Book Antiqua" w:hAnsi="Book Antiqua" w:cs="Verdana"/>
          <w:sz w:val="40"/>
          <w:szCs w:val="40"/>
        </w:rPr>
        <w:t>statement is as follows:</w:t>
      </w:r>
    </w:p>
    <w:p w14:paraId="6A980961" w14:textId="77777777" w:rsidR="002E1236" w:rsidRPr="00862121" w:rsidRDefault="002E1236" w:rsidP="002E1236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switch(ch1) {</w:t>
      </w:r>
    </w:p>
    <w:p w14:paraId="65ACB3C4" w14:textId="77777777" w:rsidR="002E1236" w:rsidRPr="00862121" w:rsidRDefault="002E1236" w:rsidP="002E1236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case 'A':</w:t>
      </w:r>
    </w:p>
    <w:p w14:paraId="2D7944C4" w14:textId="77777777" w:rsidR="002E1236" w:rsidRPr="00862121" w:rsidRDefault="002E1236" w:rsidP="002E1236">
      <w:pPr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"This A is part of outer switch" );</w:t>
      </w:r>
    </w:p>
    <w:p w14:paraId="204FCF86" w14:textId="77777777" w:rsidR="002E1236" w:rsidRPr="00862121" w:rsidRDefault="002E1236" w:rsidP="002E1236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switch(ch2) {</w:t>
      </w:r>
    </w:p>
    <w:p w14:paraId="30D903A0" w14:textId="77777777" w:rsidR="002E1236" w:rsidRPr="00862121" w:rsidRDefault="002E1236" w:rsidP="002E1236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case 'A':</w:t>
      </w:r>
    </w:p>
    <w:p w14:paraId="106CD098" w14:textId="77777777" w:rsidR="002E1236" w:rsidRPr="00862121" w:rsidRDefault="002E1236" w:rsidP="002E1236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"This A is part of inner switch" );</w:t>
      </w:r>
    </w:p>
    <w:p w14:paraId="398B04ED" w14:textId="77777777" w:rsidR="002E1236" w:rsidRPr="00862121" w:rsidRDefault="002E1236" w:rsidP="002E1236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break;</w:t>
      </w:r>
    </w:p>
    <w:p w14:paraId="2548CA4C" w14:textId="77777777" w:rsidR="002E1236" w:rsidRPr="00862121" w:rsidRDefault="002E1236" w:rsidP="002E1236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case 'B': /* case code */</w:t>
      </w:r>
    </w:p>
    <w:p w14:paraId="7485830C" w14:textId="77777777" w:rsidR="002E1236" w:rsidRPr="00862121" w:rsidRDefault="002E1236" w:rsidP="002E1236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41016177" w14:textId="77777777" w:rsidR="002E1236" w:rsidRPr="00862121" w:rsidRDefault="002E1236" w:rsidP="002E1236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break;</w:t>
      </w:r>
    </w:p>
    <w:p w14:paraId="6D04E0AE" w14:textId="77777777" w:rsidR="002E1236" w:rsidRPr="00862121" w:rsidRDefault="002E1236" w:rsidP="002E1236">
      <w:pPr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case 'B': /* case code */</w:t>
      </w:r>
    </w:p>
    <w:p w14:paraId="6F2C53DE" w14:textId="77777777" w:rsidR="002E1236" w:rsidRPr="00862121" w:rsidRDefault="002E1236" w:rsidP="002E1236">
      <w:pPr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129A51C7" w14:textId="77777777" w:rsidR="003205D7" w:rsidRPr="00862121" w:rsidRDefault="003205D7" w:rsidP="003205D7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sz w:val="40"/>
          <w:szCs w:val="40"/>
        </w:rPr>
      </w:pPr>
      <w:r w:rsidRPr="00862121">
        <w:rPr>
          <w:rFonts w:ascii="Book Antiqua" w:hAnsi="Book Antiqua" w:cs="Arial"/>
          <w:b/>
          <w:bCs/>
          <w:sz w:val="40"/>
          <w:szCs w:val="40"/>
        </w:rPr>
        <w:t>Example</w:t>
      </w:r>
    </w:p>
    <w:p w14:paraId="454008F3" w14:textId="77777777" w:rsidR="003205D7" w:rsidRPr="00862121" w:rsidRDefault="003205D7" w:rsidP="003205D7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#include &lt;</w:t>
      </w:r>
      <w:proofErr w:type="spellStart"/>
      <w:r w:rsidRPr="00862121">
        <w:rPr>
          <w:rFonts w:ascii="Book Antiqua" w:hAnsi="Book Antiqua" w:cs="Consolas"/>
          <w:sz w:val="40"/>
          <w:szCs w:val="40"/>
        </w:rPr>
        <w:t>stdio.h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&gt;</w:t>
      </w:r>
    </w:p>
    <w:p w14:paraId="44A41AF5" w14:textId="77777777" w:rsidR="003205D7" w:rsidRPr="00862121" w:rsidRDefault="003205D7" w:rsidP="003205D7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int main ()</w:t>
      </w:r>
    </w:p>
    <w:p w14:paraId="66AB0A2F" w14:textId="77777777" w:rsidR="003205D7" w:rsidRPr="00862121" w:rsidRDefault="003205D7" w:rsidP="003205D7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{</w:t>
      </w:r>
    </w:p>
    <w:p w14:paraId="4AB29D77" w14:textId="77777777" w:rsidR="003205D7" w:rsidRPr="00862121" w:rsidRDefault="003205D7" w:rsidP="003205D7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/* local variable definition */</w:t>
      </w:r>
    </w:p>
    <w:p w14:paraId="414FC9C1" w14:textId="77777777" w:rsidR="003205D7" w:rsidRPr="00862121" w:rsidRDefault="003205D7" w:rsidP="003205D7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int a = 100;</w:t>
      </w:r>
    </w:p>
    <w:p w14:paraId="2CFBBDB1" w14:textId="77777777" w:rsidR="003205D7" w:rsidRPr="00862121" w:rsidRDefault="003205D7" w:rsidP="003205D7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int b = 200;</w:t>
      </w:r>
    </w:p>
    <w:p w14:paraId="50A8FB34" w14:textId="77777777" w:rsidR="003205D7" w:rsidRPr="00862121" w:rsidRDefault="003205D7" w:rsidP="003205D7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switch(a) {</w:t>
      </w:r>
    </w:p>
    <w:p w14:paraId="7DB9D3CD" w14:textId="77777777" w:rsidR="003205D7" w:rsidRPr="00862121" w:rsidRDefault="003205D7" w:rsidP="003205D7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lastRenderedPageBreak/>
        <w:t>case 100:</w:t>
      </w:r>
    </w:p>
    <w:p w14:paraId="5CFF5E7A" w14:textId="77777777" w:rsidR="003205D7" w:rsidRPr="00862121" w:rsidRDefault="003205D7" w:rsidP="003205D7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"This is part of outer switch\n", a );</w:t>
      </w:r>
    </w:p>
    <w:p w14:paraId="4BD843AA" w14:textId="77777777" w:rsidR="003205D7" w:rsidRPr="00862121" w:rsidRDefault="003205D7" w:rsidP="003205D7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switch(b) {</w:t>
      </w:r>
    </w:p>
    <w:p w14:paraId="42A8A653" w14:textId="77777777" w:rsidR="003205D7" w:rsidRPr="00862121" w:rsidRDefault="003205D7" w:rsidP="003205D7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case 200:</w:t>
      </w:r>
    </w:p>
    <w:p w14:paraId="5B01A8A0" w14:textId="77777777" w:rsidR="003205D7" w:rsidRPr="00862121" w:rsidRDefault="003205D7" w:rsidP="003205D7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"This is part of inner switch\n", a );</w:t>
      </w:r>
    </w:p>
    <w:p w14:paraId="69AEE03C" w14:textId="77777777" w:rsidR="003205D7" w:rsidRPr="00862121" w:rsidRDefault="003205D7" w:rsidP="003205D7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74DD3D07" w14:textId="77777777" w:rsidR="003205D7" w:rsidRPr="00862121" w:rsidRDefault="003205D7" w:rsidP="003205D7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667B3093" w14:textId="77777777" w:rsidR="003205D7" w:rsidRPr="00862121" w:rsidRDefault="003205D7" w:rsidP="003205D7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"Exact value of a is : %d\n", a );</w:t>
      </w:r>
    </w:p>
    <w:p w14:paraId="1F035B22" w14:textId="77777777" w:rsidR="003205D7" w:rsidRPr="00862121" w:rsidRDefault="003205D7" w:rsidP="003205D7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proofErr w:type="spellStart"/>
      <w:proofErr w:type="gramStart"/>
      <w:r w:rsidRPr="00862121">
        <w:rPr>
          <w:rFonts w:ascii="Book Antiqua" w:hAnsi="Book Antiqua" w:cs="Consolas"/>
          <w:sz w:val="40"/>
          <w:szCs w:val="40"/>
        </w:rPr>
        <w:t>printf</w:t>
      </w:r>
      <w:proofErr w:type="spellEnd"/>
      <w:r w:rsidRPr="00862121">
        <w:rPr>
          <w:rFonts w:ascii="Book Antiqua" w:hAnsi="Book Antiqua" w:cs="Consolas"/>
          <w:sz w:val="40"/>
          <w:szCs w:val="40"/>
        </w:rPr>
        <w:t>(</w:t>
      </w:r>
      <w:proofErr w:type="gramEnd"/>
      <w:r w:rsidRPr="00862121">
        <w:rPr>
          <w:rFonts w:ascii="Book Antiqua" w:hAnsi="Book Antiqua" w:cs="Consolas"/>
          <w:sz w:val="40"/>
          <w:szCs w:val="40"/>
        </w:rPr>
        <w:t>"Exact value of b is : %d\n", b );</w:t>
      </w:r>
    </w:p>
    <w:p w14:paraId="5ECBF81F" w14:textId="77777777" w:rsidR="002E1236" w:rsidRPr="00862121" w:rsidRDefault="003205D7" w:rsidP="003205D7">
      <w:pPr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return 0;</w:t>
      </w:r>
    </w:p>
    <w:p w14:paraId="51FAB61F" w14:textId="77777777" w:rsidR="003205D7" w:rsidRPr="00862121" w:rsidRDefault="003205D7" w:rsidP="003205D7">
      <w:pPr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}</w:t>
      </w:r>
    </w:p>
    <w:p w14:paraId="1A299C94" w14:textId="77777777" w:rsidR="003205D7" w:rsidRPr="00862121" w:rsidRDefault="001B6EDB" w:rsidP="003205D7">
      <w:pPr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When the above code is compiled and executed, it produces the following result:</w:t>
      </w:r>
    </w:p>
    <w:p w14:paraId="4968A106" w14:textId="77777777" w:rsidR="001B6EDB" w:rsidRPr="00862121" w:rsidRDefault="001B6EDB" w:rsidP="001B6EDB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This is part of outer switch</w:t>
      </w:r>
    </w:p>
    <w:p w14:paraId="4DF6330D" w14:textId="77777777" w:rsidR="001B6EDB" w:rsidRPr="00862121" w:rsidRDefault="001B6EDB" w:rsidP="001B6EDB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This is part of inner switch</w:t>
      </w:r>
    </w:p>
    <w:p w14:paraId="79116BAF" w14:textId="77777777" w:rsidR="001B6EDB" w:rsidRPr="00862121" w:rsidRDefault="001B6EDB" w:rsidP="001B6EDB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Exact value of a 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is :</w:t>
      </w:r>
      <w:proofErr w:type="gramEnd"/>
      <w:r w:rsidRPr="00862121">
        <w:rPr>
          <w:rFonts w:ascii="Book Antiqua" w:hAnsi="Book Antiqua" w:cs="Consolas"/>
          <w:sz w:val="40"/>
          <w:szCs w:val="40"/>
        </w:rPr>
        <w:t xml:space="preserve"> 100</w:t>
      </w:r>
    </w:p>
    <w:p w14:paraId="2C5D2358" w14:textId="77777777" w:rsidR="001B6EDB" w:rsidRPr="00862121" w:rsidRDefault="001B6EDB" w:rsidP="001B6EDB">
      <w:pPr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 xml:space="preserve">Exact value of b 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is :</w:t>
      </w:r>
      <w:proofErr w:type="gramEnd"/>
      <w:r w:rsidRPr="00862121">
        <w:rPr>
          <w:rFonts w:ascii="Book Antiqua" w:hAnsi="Book Antiqua" w:cs="Consolas"/>
          <w:sz w:val="40"/>
          <w:szCs w:val="40"/>
        </w:rPr>
        <w:t xml:space="preserve"> 200</w:t>
      </w:r>
    </w:p>
    <w:p w14:paraId="0C21A9BC" w14:textId="77777777" w:rsidR="001B6EDB" w:rsidRPr="00862121" w:rsidRDefault="001B6EDB" w:rsidP="001B6EDB">
      <w:pPr>
        <w:rPr>
          <w:rFonts w:ascii="Book Antiqua" w:hAnsi="Book Antiqua" w:cs="Consolas"/>
          <w:sz w:val="40"/>
          <w:szCs w:val="40"/>
        </w:rPr>
      </w:pPr>
    </w:p>
    <w:p w14:paraId="02793EB5" w14:textId="77777777" w:rsidR="00862121" w:rsidRPr="00862121" w:rsidRDefault="00862121" w:rsidP="00862121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sz w:val="40"/>
          <w:szCs w:val="40"/>
        </w:rPr>
      </w:pPr>
      <w:proofErr w:type="gramStart"/>
      <w:r w:rsidRPr="00862121">
        <w:rPr>
          <w:rFonts w:ascii="Book Antiqua" w:hAnsi="Book Antiqua" w:cs="Arial"/>
          <w:b/>
          <w:bCs/>
          <w:sz w:val="40"/>
          <w:szCs w:val="40"/>
        </w:rPr>
        <w:t>The ?</w:t>
      </w:r>
      <w:proofErr w:type="gramEnd"/>
      <w:r w:rsidRPr="00862121">
        <w:rPr>
          <w:rFonts w:ascii="Book Antiqua" w:hAnsi="Book Antiqua" w:cs="Arial"/>
          <w:b/>
          <w:bCs/>
          <w:sz w:val="40"/>
          <w:szCs w:val="40"/>
        </w:rPr>
        <w:t xml:space="preserve"> : Operator:</w:t>
      </w:r>
    </w:p>
    <w:p w14:paraId="00675C15" w14:textId="77777777" w:rsidR="00862121" w:rsidRPr="00862121" w:rsidRDefault="00862121" w:rsidP="00862121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We have covered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conditional </w:t>
      </w:r>
      <w:proofErr w:type="gramStart"/>
      <w:r w:rsidRPr="00862121">
        <w:rPr>
          <w:rFonts w:ascii="Book Antiqua" w:hAnsi="Book Antiqua" w:cs="Verdana,Bold"/>
          <w:b/>
          <w:bCs/>
          <w:sz w:val="40"/>
          <w:szCs w:val="40"/>
        </w:rPr>
        <w:t>operator ?</w:t>
      </w:r>
      <w:proofErr w:type="gramEnd"/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 : </w:t>
      </w:r>
      <w:r w:rsidRPr="00862121">
        <w:rPr>
          <w:rFonts w:ascii="Book Antiqua" w:hAnsi="Book Antiqua" w:cs="Verdana"/>
          <w:sz w:val="40"/>
          <w:szCs w:val="40"/>
        </w:rPr>
        <w:t>in the previous chapter which can be</w:t>
      </w:r>
    </w:p>
    <w:p w14:paraId="18443932" w14:textId="77777777" w:rsidR="00862121" w:rsidRPr="00862121" w:rsidRDefault="00862121" w:rsidP="00862121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used to replace </w:t>
      </w:r>
      <w:r w:rsidRPr="00862121">
        <w:rPr>
          <w:rFonts w:ascii="Book Antiqua" w:hAnsi="Book Antiqua" w:cs="Verdana,Bold"/>
          <w:b/>
          <w:bCs/>
          <w:sz w:val="40"/>
          <w:szCs w:val="40"/>
        </w:rPr>
        <w:t xml:space="preserve">if...else </w:t>
      </w:r>
      <w:r w:rsidRPr="00862121">
        <w:rPr>
          <w:rFonts w:ascii="Book Antiqua" w:hAnsi="Book Antiqua" w:cs="Verdana"/>
          <w:sz w:val="40"/>
          <w:szCs w:val="40"/>
        </w:rPr>
        <w:t>statements. It has the following general form:</w:t>
      </w:r>
    </w:p>
    <w:p w14:paraId="0C52FA0B" w14:textId="77777777" w:rsidR="00862121" w:rsidRPr="00862121" w:rsidRDefault="00862121" w:rsidP="00862121">
      <w:pPr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sz w:val="40"/>
          <w:szCs w:val="40"/>
        </w:rPr>
      </w:pPr>
      <w:r w:rsidRPr="00862121">
        <w:rPr>
          <w:rFonts w:ascii="Book Antiqua" w:hAnsi="Book Antiqua" w:cs="Consolas"/>
          <w:sz w:val="40"/>
          <w:szCs w:val="40"/>
        </w:rPr>
        <w:t>Exp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1 ?</w:t>
      </w:r>
      <w:proofErr w:type="gramEnd"/>
      <w:r w:rsidRPr="00862121">
        <w:rPr>
          <w:rFonts w:ascii="Book Antiqua" w:hAnsi="Book Antiqua" w:cs="Consolas"/>
          <w:sz w:val="40"/>
          <w:szCs w:val="40"/>
        </w:rPr>
        <w:t xml:space="preserve"> Exp</w:t>
      </w:r>
      <w:proofErr w:type="gramStart"/>
      <w:r w:rsidRPr="00862121">
        <w:rPr>
          <w:rFonts w:ascii="Book Antiqua" w:hAnsi="Book Antiqua" w:cs="Consolas"/>
          <w:sz w:val="40"/>
          <w:szCs w:val="40"/>
        </w:rPr>
        <w:t>2 :</w:t>
      </w:r>
      <w:proofErr w:type="gramEnd"/>
      <w:r w:rsidRPr="00862121">
        <w:rPr>
          <w:rFonts w:ascii="Book Antiqua" w:hAnsi="Book Antiqua" w:cs="Consolas"/>
          <w:sz w:val="40"/>
          <w:szCs w:val="40"/>
        </w:rPr>
        <w:t xml:space="preserve"> Exp3;</w:t>
      </w:r>
    </w:p>
    <w:p w14:paraId="664F3B21" w14:textId="77777777" w:rsidR="00862121" w:rsidRPr="00862121" w:rsidRDefault="00862121" w:rsidP="00862121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lastRenderedPageBreak/>
        <w:t>Where Exp1, Exp2, and Exp3 are expressions. Notice the use and placement of</w:t>
      </w:r>
    </w:p>
    <w:p w14:paraId="089C579A" w14:textId="77777777" w:rsidR="00862121" w:rsidRPr="00862121" w:rsidRDefault="00862121" w:rsidP="00862121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the colon.</w:t>
      </w:r>
    </w:p>
    <w:p w14:paraId="70D97706" w14:textId="77777777" w:rsidR="00862121" w:rsidRPr="00862121" w:rsidRDefault="00862121" w:rsidP="00862121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The value of </w:t>
      </w:r>
      <w:proofErr w:type="gramStart"/>
      <w:r w:rsidRPr="00862121">
        <w:rPr>
          <w:rFonts w:ascii="Book Antiqua" w:hAnsi="Book Antiqua" w:cs="Verdana"/>
          <w:sz w:val="40"/>
          <w:szCs w:val="40"/>
        </w:rPr>
        <w:t>a ?</w:t>
      </w:r>
      <w:proofErr w:type="gramEnd"/>
      <w:r w:rsidRPr="00862121">
        <w:rPr>
          <w:rFonts w:ascii="Book Antiqua" w:hAnsi="Book Antiqua" w:cs="Verdana"/>
          <w:sz w:val="40"/>
          <w:szCs w:val="40"/>
        </w:rPr>
        <w:t xml:space="preserve"> expression is determined like this:</w:t>
      </w:r>
    </w:p>
    <w:p w14:paraId="61B81757" w14:textId="77777777" w:rsidR="00862121" w:rsidRPr="00862121" w:rsidRDefault="00862121" w:rsidP="00862121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1. Exp1 is evaluated. If it is true, then Exp2 is evaluated and becomes the</w:t>
      </w:r>
    </w:p>
    <w:p w14:paraId="6E644FAD" w14:textId="77777777" w:rsidR="00862121" w:rsidRPr="00862121" w:rsidRDefault="00862121" w:rsidP="00862121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 xml:space="preserve">value of the </w:t>
      </w:r>
      <w:proofErr w:type="gramStart"/>
      <w:r w:rsidRPr="00862121">
        <w:rPr>
          <w:rFonts w:ascii="Book Antiqua" w:hAnsi="Book Antiqua" w:cs="Verdana"/>
          <w:sz w:val="40"/>
          <w:szCs w:val="40"/>
        </w:rPr>
        <w:t>entire ?</w:t>
      </w:r>
      <w:proofErr w:type="gramEnd"/>
      <w:r w:rsidRPr="00862121">
        <w:rPr>
          <w:rFonts w:ascii="Book Antiqua" w:hAnsi="Book Antiqua" w:cs="Verdana"/>
          <w:sz w:val="40"/>
          <w:szCs w:val="40"/>
        </w:rPr>
        <w:t xml:space="preserve"> expression.</w:t>
      </w:r>
    </w:p>
    <w:p w14:paraId="19518F58" w14:textId="77777777" w:rsidR="00862121" w:rsidRPr="00862121" w:rsidRDefault="00862121" w:rsidP="00862121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2. If Exp1 is false, then Exp3 is evaluated and its value becomes the value of</w:t>
      </w:r>
    </w:p>
    <w:p w14:paraId="68F4E13B" w14:textId="77777777" w:rsidR="0011640E" w:rsidRPr="00862121" w:rsidRDefault="00862121" w:rsidP="00862121">
      <w:pPr>
        <w:rPr>
          <w:rFonts w:ascii="Book Antiqua" w:hAnsi="Book Antiqua" w:cs="Verdana"/>
          <w:sz w:val="40"/>
          <w:szCs w:val="40"/>
        </w:rPr>
      </w:pPr>
      <w:r w:rsidRPr="00862121">
        <w:rPr>
          <w:rFonts w:ascii="Book Antiqua" w:hAnsi="Book Antiqua" w:cs="Verdana"/>
          <w:sz w:val="40"/>
          <w:szCs w:val="40"/>
        </w:rPr>
        <w:t>the expression.</w:t>
      </w:r>
    </w:p>
    <w:p w14:paraId="15719277" w14:textId="77777777" w:rsidR="00862121" w:rsidRPr="00862121" w:rsidRDefault="00862121" w:rsidP="00862121">
      <w:pPr>
        <w:rPr>
          <w:rFonts w:ascii="Book Antiqua" w:hAnsi="Book Antiqua"/>
          <w:sz w:val="40"/>
          <w:szCs w:val="40"/>
        </w:rPr>
      </w:pPr>
    </w:p>
    <w:sectPr w:rsidR="00862121" w:rsidRPr="00862121" w:rsidSect="001B7DFC">
      <w:pgSz w:w="12240" w:h="15840"/>
      <w:pgMar w:top="9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21"/>
    <w:rsid w:val="0011640E"/>
    <w:rsid w:val="001B6EDB"/>
    <w:rsid w:val="001B7DFC"/>
    <w:rsid w:val="002E1236"/>
    <w:rsid w:val="003205D7"/>
    <w:rsid w:val="004E3F46"/>
    <w:rsid w:val="00862121"/>
    <w:rsid w:val="00A853E1"/>
    <w:rsid w:val="00BC4B51"/>
    <w:rsid w:val="00BF0E04"/>
    <w:rsid w:val="00CD4A78"/>
    <w:rsid w:val="00D67242"/>
    <w:rsid w:val="00DE4AFE"/>
    <w:rsid w:val="00E234D1"/>
    <w:rsid w:val="00EE3BE2"/>
    <w:rsid w:val="00FB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E583"/>
  <w15:chartTrackingRefBased/>
  <w15:docId w15:val="{99503232-8F0B-4EEF-A527-35684AAF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ourav%20Dutta_Aptech\Programming%20in%20C_Aptech\Decision%20Making\Decision%20Mak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Decision Making</Template>
  <TotalTime>6</TotalTime>
  <Pages>19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aptech</cp:lastModifiedBy>
  <cp:revision>5</cp:revision>
  <dcterms:created xsi:type="dcterms:W3CDTF">2017-08-31T06:15:00Z</dcterms:created>
  <dcterms:modified xsi:type="dcterms:W3CDTF">2021-04-29T05:15:00Z</dcterms:modified>
</cp:coreProperties>
</file>